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4F6FD75" w:rsidR="00A379BB" w:rsidRDefault="00E8261F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PAULO TECH</w:t>
      </w:r>
      <w:r w:rsidR="00A379BB">
        <w:rPr>
          <w:rFonts w:cs="Arial"/>
        </w:rPr>
        <w:t xml:space="preserve">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0E7FC5EF" w:rsidR="00370E34" w:rsidRDefault="00827369" w:rsidP="00E07423">
      <w:pPr>
        <w:pStyle w:val="NormalGrande"/>
      </w:pPr>
      <w:r>
        <w:t>Guilherme carneiro de oliveira martins</w:t>
      </w:r>
    </w:p>
    <w:p w14:paraId="56D928B5" w14:textId="653B5C67" w:rsidR="00827369" w:rsidRPr="004C56C6" w:rsidRDefault="00827369" w:rsidP="00E07423">
      <w:pPr>
        <w:pStyle w:val="NormalGrande"/>
      </w:pPr>
      <w:r>
        <w:t>ra: 01212095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2CC68AA4" w:rsidR="00DB04D5" w:rsidRPr="004C56C6" w:rsidRDefault="00827369" w:rsidP="00DB04D5">
      <w:pPr>
        <w:pStyle w:val="NormalGrande"/>
      </w:pPr>
      <w:r>
        <w:t>homouniversalis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4BC7C4F1" w14:textId="05173153" w:rsidR="00A827CA" w:rsidRPr="007B2651" w:rsidRDefault="005900C5" w:rsidP="007B2651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9DB22D9" w14:textId="1D2AE0E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</w:t>
      </w:r>
      <w:r w:rsidR="00BE647E">
        <w:rPr>
          <w:rFonts w:ascii="Times New Roman" w:hAnsi="Times New Roman"/>
          <w:caps w:val="0"/>
          <w:noProof/>
          <w:snapToGrid w:val="0"/>
          <w:color w:val="000000"/>
          <w:w w:val="0"/>
        </w:rPr>
        <w:t>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54FF8FD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</w:t>
      </w:r>
      <w:r w:rsidR="00BE647E">
        <w:rPr>
          <w:rFonts w:ascii="Times New Roman" w:hAnsi="Times New Roman"/>
          <w:caps w:val="0"/>
          <w:noProof/>
          <w:snapToGrid w:val="0"/>
          <w:color w:val="000000"/>
          <w:w w:val="0"/>
        </w:rPr>
        <w:t>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D52F4A" w14:textId="3F2719E8" w:rsidR="00A827CA" w:rsidRPr="00BE647E" w:rsidRDefault="00A827CA" w:rsidP="00BE647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64840358" w14:textId="23C0830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</w:t>
      </w:r>
      <w:r w:rsidR="00BE647E">
        <w:rPr>
          <w:rFonts w:ascii="Times New Roman" w:hAnsi="Times New Roman"/>
          <w:caps w:val="0"/>
          <w:noProof/>
          <w:snapToGrid w:val="0"/>
          <w:color w:val="000000"/>
          <w:w w:val="0"/>
        </w:rPr>
        <w:t>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4DBBEFEA" w:rsidR="00A827CA" w:rsidRDefault="00A827CA" w:rsidP="007801C6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</w:t>
      </w:r>
      <w:r w:rsidR="00BE647E">
        <w:rPr>
          <w:rFonts w:ascii="Times New Roman" w:hAnsi="Times New Roman"/>
          <w:caps w:val="0"/>
          <w:noProof/>
          <w:snapToGrid w:val="0"/>
          <w:color w:val="000000"/>
          <w:w w:val="0"/>
        </w:rPr>
        <w:t>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 w:rsidR="007801C6">
        <w:rPr>
          <w:b/>
          <w:noProof/>
        </w:rPr>
        <w:t xml:space="preserve"> / 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081EF44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 xml:space="preserve">Solução Técnica – </w:t>
      </w:r>
      <w:r w:rsidR="007B2651">
        <w:rPr>
          <w:b/>
          <w:noProof/>
        </w:rPr>
        <w:t>HTML/CSS/J</w:t>
      </w:r>
      <w:r w:rsidR="00C3236C">
        <w:rPr>
          <w:b/>
          <w:noProof/>
        </w:rPr>
        <w:t>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A4B1CD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 xml:space="preserve">Solução Técnica - </w:t>
      </w:r>
      <w:r w:rsidR="007B2651">
        <w:rPr>
          <w:b/>
          <w:noProof/>
        </w:rPr>
        <w:t>API</w:t>
      </w:r>
      <w:r>
        <w:rPr>
          <w:noProof/>
        </w:rPr>
        <w:tab/>
      </w:r>
      <w:r w:rsidR="00506B29">
        <w:rPr>
          <w:noProof/>
        </w:rPr>
        <w:t>11</w:t>
      </w:r>
    </w:p>
    <w:p w14:paraId="4CDEAC6D" w14:textId="160E46B6" w:rsidR="00A827CA" w:rsidRDefault="00A827CA" w:rsidP="007B265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 w:rsidR="00506B29">
        <w:rPr>
          <w:noProof/>
        </w:rPr>
        <w:t>12</w:t>
      </w:r>
    </w:p>
    <w:p w14:paraId="68173C8C" w14:textId="565FA59A" w:rsidR="00A827CA" w:rsidRDefault="00DA3E1D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CONCLUSÕES</w:t>
      </w:r>
      <w:r w:rsidR="00A827CA">
        <w:tab/>
      </w:r>
      <w:r w:rsidR="00506B29">
        <w:t>14</w:t>
      </w:r>
    </w:p>
    <w:p w14:paraId="23B2AAD6" w14:textId="10D40C41" w:rsidR="00A827CA" w:rsidRDefault="00DA3E1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4</w:t>
      </w:r>
      <w:r w:rsidR="00A827CA"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.</w:t>
      </w:r>
      <w:r w:rsidR="00BE647E">
        <w:rPr>
          <w:rFonts w:ascii="Times New Roman" w:hAnsi="Times New Roman"/>
          <w:caps w:val="0"/>
          <w:noProof/>
          <w:snapToGrid w:val="0"/>
          <w:color w:val="000000"/>
          <w:w w:val="0"/>
        </w:rPr>
        <w:t>1</w:t>
      </w:r>
      <w:r w:rsidR="00A827CA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A827CA" w:rsidRPr="00D7354F">
        <w:rPr>
          <w:b/>
          <w:noProof/>
        </w:rPr>
        <w:t>Processo de aprendizado com o projeto</w:t>
      </w:r>
      <w:r w:rsidR="00A827CA">
        <w:rPr>
          <w:noProof/>
        </w:rPr>
        <w:tab/>
      </w:r>
      <w:r w:rsidR="00506B29">
        <w:rPr>
          <w:noProof/>
        </w:rPr>
        <w:t>14</w:t>
      </w:r>
    </w:p>
    <w:p w14:paraId="18509A8D" w14:textId="6E4C22B3" w:rsidR="00A827CA" w:rsidRDefault="00DA3E1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4</w:t>
      </w:r>
      <w:r w:rsidR="00A827CA"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.</w:t>
      </w:r>
      <w:r w:rsidR="00BE647E">
        <w:rPr>
          <w:rFonts w:ascii="Times New Roman" w:hAnsi="Times New Roman"/>
          <w:caps w:val="0"/>
          <w:noProof/>
          <w:snapToGrid w:val="0"/>
          <w:color w:val="000000"/>
          <w:w w:val="0"/>
        </w:rPr>
        <w:t>2</w:t>
      </w:r>
      <w:r w:rsidR="00A827CA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A827CA" w:rsidRPr="00D7354F">
        <w:rPr>
          <w:b/>
          <w:noProof/>
        </w:rPr>
        <w:t>Considerações finais</w:t>
      </w:r>
      <w:r w:rsidR="00A827CA">
        <w:rPr>
          <w:noProof/>
        </w:rPr>
        <w:tab/>
      </w:r>
      <w:r w:rsidR="00506B29">
        <w:rPr>
          <w:noProof/>
        </w:rPr>
        <w:t>14</w:t>
      </w:r>
    </w:p>
    <w:p w14:paraId="6745DFA6" w14:textId="469B50B1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 w:rsidR="00506B29">
        <w:t>15</w:t>
      </w:r>
    </w:p>
    <w:p w14:paraId="276E2D78" w14:textId="18FF12DD" w:rsidR="00370E34" w:rsidRPr="00BE3A1E" w:rsidRDefault="005900C5" w:rsidP="00BE3A1E">
      <w:pPr>
        <w:rPr>
          <w:noProof/>
        </w:rPr>
      </w:pPr>
      <w:r>
        <w:fldChar w:fldCharType="end"/>
      </w:r>
      <w:r w:rsidR="00370E34"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8B1EAA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6" w:name="_Toc73427763"/>
      <w:bookmarkEnd w:id="2"/>
      <w:bookmarkEnd w:id="3"/>
      <w:r>
        <w:lastRenderedPageBreak/>
        <w:t>VISÃO DO PROJETO</w:t>
      </w:r>
      <w:bookmarkEnd w:id="6"/>
    </w:p>
    <w:p w14:paraId="2AB6FB09" w14:textId="3631AC2E" w:rsidR="003F4E12" w:rsidRPr="00192CAB" w:rsidRDefault="009F6CAE" w:rsidP="003F4E12">
      <w:pPr>
        <w:pStyle w:val="Ttulo2"/>
        <w:rPr>
          <w:b/>
        </w:rPr>
      </w:pPr>
      <w:bookmarkStart w:id="7" w:name="_Toc73427765"/>
      <w:bookmarkStart w:id="8" w:name="_Toc124080447"/>
      <w:r>
        <w:rPr>
          <w:b/>
        </w:rPr>
        <w:t xml:space="preserve"> </w:t>
      </w:r>
      <w:r w:rsidR="00084588">
        <w:rPr>
          <w:b/>
        </w:rPr>
        <w:t>CONTEXTO</w:t>
      </w:r>
      <w:bookmarkEnd w:id="7"/>
    </w:p>
    <w:p w14:paraId="45730501" w14:textId="2094222A" w:rsidR="00E14446" w:rsidRPr="003F4E12" w:rsidRDefault="00072A6C" w:rsidP="00E14446">
      <w:bookmarkStart w:id="9" w:name="_Toc73427766"/>
      <w:r>
        <w:tab/>
      </w:r>
      <w:r w:rsidR="00E14446">
        <w:t xml:space="preserve">Recentemente entrei em contato com o termo “Pessoa </w:t>
      </w:r>
      <w:proofErr w:type="spellStart"/>
      <w:r w:rsidR="00E14446">
        <w:t>Multipotencial</w:t>
      </w:r>
      <w:proofErr w:type="spellEnd"/>
      <w:r w:rsidR="00E14446">
        <w:t xml:space="preserve">” e me identifiquei muito. E essa identificação fez eu entender muitos processos que se repetiam na minha vida e tomar conhecimento que existem outras pessoas assim. Creio que esse processo de identificação foi muito importante pra </w:t>
      </w:r>
      <w:proofErr w:type="spellStart"/>
      <w:proofErr w:type="gramStart"/>
      <w:r w:rsidR="00E14446">
        <w:t>auto-aceitação</w:t>
      </w:r>
      <w:proofErr w:type="spellEnd"/>
      <w:proofErr w:type="gramEnd"/>
      <w:r w:rsidR="00E14446">
        <w:t xml:space="preserve"> e consolidação da minha personalidade.</w:t>
      </w:r>
    </w:p>
    <w:p w14:paraId="19E27546" w14:textId="6B15963E" w:rsidR="003F4E12" w:rsidRPr="00192CAB" w:rsidRDefault="009F6CAE" w:rsidP="003F4E12">
      <w:pPr>
        <w:pStyle w:val="Ttulo2"/>
        <w:rPr>
          <w:b/>
        </w:rPr>
      </w:pPr>
      <w:r>
        <w:rPr>
          <w:b/>
        </w:rPr>
        <w:t xml:space="preserve"> </w:t>
      </w:r>
      <w:r w:rsidR="00084588" w:rsidRPr="00084588">
        <w:rPr>
          <w:b/>
        </w:rPr>
        <w:t>justificativa do projeto</w:t>
      </w:r>
      <w:bookmarkEnd w:id="9"/>
    </w:p>
    <w:p w14:paraId="3B7240CF" w14:textId="6DEF5642" w:rsidR="00A53FEA" w:rsidRDefault="00072A6C" w:rsidP="00A53FEA">
      <w:r>
        <w:tab/>
      </w:r>
      <w:r w:rsidR="00E14446">
        <w:t>Decidi explorar esse tema pelo grande impacto que teve na minha vida e porque é um tema pouco difundido na sociedade.</w:t>
      </w:r>
    </w:p>
    <w:p w14:paraId="756E234F" w14:textId="2C8E9230" w:rsidR="00E14446" w:rsidRDefault="00E14446" w:rsidP="00A53FEA">
      <w:r>
        <w:t>Então</w:t>
      </w:r>
      <w:r w:rsidR="003240A9">
        <w:t>,</w:t>
      </w:r>
      <w:r>
        <w:t xml:space="preserve"> ao decidir </w:t>
      </w:r>
      <w:proofErr w:type="gramStart"/>
      <w:r>
        <w:t>explo</w:t>
      </w:r>
      <w:r w:rsidR="003240A9">
        <w:t>ra-lo</w:t>
      </w:r>
      <w:proofErr w:type="gramEnd"/>
      <w:r w:rsidR="003240A9">
        <w:t>, eu busco difundir mais esse assunto no ambiente em que estou inserido.</w:t>
      </w:r>
    </w:p>
    <w:p w14:paraId="35EA34EA" w14:textId="77777777" w:rsidR="003F4E12" w:rsidRDefault="003F4E12" w:rsidP="003712CA"/>
    <w:p w14:paraId="24E70A8D" w14:textId="77777777" w:rsidR="003F4E12" w:rsidRDefault="003F4E12" w:rsidP="003F4E12"/>
    <w:p w14:paraId="7A0E0A20" w14:textId="77777777" w:rsidR="00BE647E" w:rsidRPr="00BE647E" w:rsidRDefault="00BE647E" w:rsidP="00BE647E"/>
    <w:p w14:paraId="3EC55D66" w14:textId="77777777" w:rsidR="00BE647E" w:rsidRPr="00BE647E" w:rsidRDefault="00BE647E" w:rsidP="00BE647E"/>
    <w:p w14:paraId="0296E76E" w14:textId="77777777" w:rsidR="00BE647E" w:rsidRPr="00BE647E" w:rsidRDefault="00BE647E" w:rsidP="00BE647E"/>
    <w:p w14:paraId="1176465C" w14:textId="77777777" w:rsidR="00BE647E" w:rsidRPr="00BE647E" w:rsidRDefault="00BE647E" w:rsidP="00BE647E"/>
    <w:p w14:paraId="24C9BF55" w14:textId="77777777" w:rsidR="00BE647E" w:rsidRPr="00BE647E" w:rsidRDefault="00BE647E" w:rsidP="00BE647E"/>
    <w:p w14:paraId="0FFD6040" w14:textId="77777777" w:rsidR="00BE647E" w:rsidRPr="00BE647E" w:rsidRDefault="00BE647E" w:rsidP="00BE647E"/>
    <w:p w14:paraId="02526D9D" w14:textId="77777777" w:rsidR="00BE647E" w:rsidRPr="00BE647E" w:rsidRDefault="00BE647E" w:rsidP="00BE647E"/>
    <w:p w14:paraId="56868C3D" w14:textId="1BAA2995" w:rsidR="00BE647E" w:rsidRDefault="00BE647E" w:rsidP="00BE647E">
      <w:pPr>
        <w:jc w:val="center"/>
      </w:pPr>
      <w:r>
        <w:softHyphen/>
      </w:r>
      <w:r>
        <w:softHyphen/>
      </w:r>
      <w:r>
        <w:softHyphen/>
      </w:r>
    </w:p>
    <w:p w14:paraId="2D0B5FD2" w14:textId="5CB76C58" w:rsidR="00BE647E" w:rsidRPr="00BE647E" w:rsidRDefault="00BE647E" w:rsidP="00BE647E">
      <w:pPr>
        <w:tabs>
          <w:tab w:val="clear" w:pos="851"/>
          <w:tab w:val="center" w:pos="4536"/>
        </w:tabs>
        <w:sectPr w:rsidR="00BE647E" w:rsidRPr="00BE647E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>
        <w:tab/>
      </w:r>
    </w:p>
    <w:bookmarkEnd w:id="8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09E2F69D" w14:textId="3B672A2A" w:rsidR="00370E34" w:rsidRDefault="00124F5F" w:rsidP="003737BA">
      <w:pPr>
        <w:pStyle w:val="Ttulo1"/>
        <w:numPr>
          <w:ilvl w:val="0"/>
          <w:numId w:val="36"/>
        </w:numPr>
      </w:pPr>
      <w:bookmarkStart w:id="10" w:name="_Toc73427769"/>
      <w:r>
        <w:lastRenderedPageBreak/>
        <w:t>PLANEJAMENTO DO PROJETO</w:t>
      </w:r>
      <w:bookmarkEnd w:id="10"/>
      <w:r w:rsidR="00370E34">
        <w:tab/>
      </w:r>
    </w:p>
    <w:p w14:paraId="631BA6BF" w14:textId="2AA72AAB" w:rsidR="00EB4A20" w:rsidRPr="00192CAB" w:rsidRDefault="009F6CAE" w:rsidP="00EB4A20">
      <w:pPr>
        <w:pStyle w:val="Ttulo2"/>
        <w:rPr>
          <w:b/>
        </w:rPr>
      </w:pPr>
      <w:bookmarkStart w:id="11" w:name="_Toc73427771"/>
      <w:r>
        <w:rPr>
          <w:b/>
        </w:rPr>
        <w:t xml:space="preserve"> </w:t>
      </w:r>
      <w:r w:rsidR="00EB4A20" w:rsidRPr="00192CAB">
        <w:rPr>
          <w:b/>
        </w:rPr>
        <w:t>PROCESSO E FERRAMENTA DE GESTÃO DE PROJETOS</w:t>
      </w:r>
      <w:bookmarkEnd w:id="11"/>
      <w:r w:rsidR="00EB4A20" w:rsidRPr="00192CAB">
        <w:rPr>
          <w:b/>
        </w:rPr>
        <w:t xml:space="preserve"> </w:t>
      </w:r>
    </w:p>
    <w:p w14:paraId="36D8D2B1" w14:textId="39B64E39" w:rsidR="00370E34" w:rsidRDefault="00EB4A20" w:rsidP="00EB4A20">
      <w:r w:rsidRPr="004B1208">
        <w:tab/>
      </w:r>
      <w:r w:rsidR="003240A9">
        <w:t xml:space="preserve">A ferramenta escolhida foi o </w:t>
      </w:r>
      <w:proofErr w:type="spellStart"/>
      <w:r w:rsidR="003240A9">
        <w:t>Trello</w:t>
      </w:r>
      <w:proofErr w:type="spellEnd"/>
      <w:r w:rsidR="003240A9">
        <w:t>.</w:t>
      </w:r>
    </w:p>
    <w:p w14:paraId="21E3A591" w14:textId="15806D9C" w:rsidR="003240A9" w:rsidRDefault="003240A9" w:rsidP="00EB4A20">
      <w:r>
        <w:tab/>
        <w:t>Através dela foi possível acompanhar o desenvolvimento do projeto e ao mesmo tempo dimensionar o quanto faltava até a data de entrega do projeto.</w:t>
      </w:r>
    </w:p>
    <w:p w14:paraId="3EE4FA63" w14:textId="64019194" w:rsidR="00EB4A20" w:rsidRPr="00506B29" w:rsidRDefault="00506B29" w:rsidP="00EB4A20">
      <w:pPr>
        <w:pStyle w:val="Ttulo2"/>
        <w:rPr>
          <w:b/>
        </w:rPr>
      </w:pPr>
      <w:r>
        <w:rPr>
          <w:b/>
        </w:rPr>
        <w:t xml:space="preserve">pRODUCT bACKLOG e requisitos / </w:t>
      </w:r>
      <w:r w:rsidRPr="00192CAB">
        <w:rPr>
          <w:b/>
        </w:rPr>
        <w:t xml:space="preserve">Sprints / sprint backlog </w:t>
      </w:r>
    </w:p>
    <w:tbl>
      <w:tblPr>
        <w:tblStyle w:val="TabeladeGradeClara"/>
        <w:tblpPr w:leftFromText="141" w:rightFromText="141" w:vertAnchor="text" w:horzAnchor="margin" w:tblpXSpec="center" w:tblpY="718"/>
        <w:tblW w:w="10768" w:type="dxa"/>
        <w:tblLook w:val="04A0" w:firstRow="1" w:lastRow="0" w:firstColumn="1" w:lastColumn="0" w:noHBand="0" w:noVBand="1"/>
      </w:tblPr>
      <w:tblGrid>
        <w:gridCol w:w="5529"/>
        <w:gridCol w:w="5239"/>
      </w:tblGrid>
      <w:tr w:rsidR="00506B29" w14:paraId="278BAB98" w14:textId="77777777" w:rsidTr="00506B29">
        <w:tc>
          <w:tcPr>
            <w:tcW w:w="5529" w:type="dxa"/>
          </w:tcPr>
          <w:p w14:paraId="048F0999" w14:textId="77777777" w:rsidR="00506B29" w:rsidRPr="00F45DC8" w:rsidRDefault="00506B29" w:rsidP="00506B29">
            <w:pPr>
              <w:tabs>
                <w:tab w:val="left" w:pos="1526"/>
              </w:tabs>
              <w:jc w:val="center"/>
              <w:rPr>
                <w:b/>
                <w:bCs/>
                <w:sz w:val="28"/>
                <w:szCs w:val="28"/>
              </w:rPr>
            </w:pPr>
            <w:bookmarkStart w:id="12" w:name="_Toc73427774"/>
            <w:r w:rsidRPr="00F45DC8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5239" w:type="dxa"/>
          </w:tcPr>
          <w:p w14:paraId="7E6FF15E" w14:textId="77777777" w:rsidR="00506B29" w:rsidRPr="00F45DC8" w:rsidRDefault="00506B29" w:rsidP="00506B29">
            <w:pPr>
              <w:jc w:val="center"/>
              <w:rPr>
                <w:b/>
                <w:bCs/>
                <w:sz w:val="28"/>
                <w:szCs w:val="28"/>
              </w:rPr>
            </w:pPr>
            <w:r w:rsidRPr="00F45DC8">
              <w:rPr>
                <w:b/>
                <w:bCs/>
                <w:sz w:val="28"/>
                <w:szCs w:val="28"/>
              </w:rPr>
              <w:t>ENTREGA (FIBONACCI)</w:t>
            </w:r>
          </w:p>
        </w:tc>
      </w:tr>
      <w:tr w:rsidR="00506B29" w14:paraId="67C49C8D" w14:textId="77777777" w:rsidTr="00506B29">
        <w:tc>
          <w:tcPr>
            <w:tcW w:w="5529" w:type="dxa"/>
          </w:tcPr>
          <w:p w14:paraId="3442B738" w14:textId="77777777" w:rsidR="00506B29" w:rsidRDefault="00506B29" w:rsidP="00506B29">
            <w:pPr>
              <w:jc w:val="center"/>
            </w:pPr>
            <w:r>
              <w:t>1</w:t>
            </w:r>
          </w:p>
        </w:tc>
        <w:tc>
          <w:tcPr>
            <w:tcW w:w="5239" w:type="dxa"/>
          </w:tcPr>
          <w:p w14:paraId="7E7BA061" w14:textId="77777777" w:rsidR="00506B29" w:rsidRDefault="00506B29" w:rsidP="00506B29">
            <w:pPr>
              <w:jc w:val="center"/>
            </w:pPr>
            <w:r>
              <w:t>14</w:t>
            </w:r>
          </w:p>
        </w:tc>
      </w:tr>
      <w:tr w:rsidR="00506B29" w14:paraId="2C8859F9" w14:textId="77777777" w:rsidTr="00506B29">
        <w:tc>
          <w:tcPr>
            <w:tcW w:w="5529" w:type="dxa"/>
          </w:tcPr>
          <w:p w14:paraId="7CB6BC0A" w14:textId="77777777" w:rsidR="00506B29" w:rsidRDefault="00506B29" w:rsidP="00506B29">
            <w:pPr>
              <w:jc w:val="center"/>
            </w:pPr>
            <w:r>
              <w:t>2</w:t>
            </w:r>
          </w:p>
        </w:tc>
        <w:tc>
          <w:tcPr>
            <w:tcW w:w="5239" w:type="dxa"/>
          </w:tcPr>
          <w:p w14:paraId="0958BE47" w14:textId="77777777" w:rsidR="00506B29" w:rsidRDefault="00506B29" w:rsidP="00506B29">
            <w:pPr>
              <w:jc w:val="center"/>
            </w:pPr>
            <w:r>
              <w:t>53</w:t>
            </w:r>
          </w:p>
        </w:tc>
      </w:tr>
      <w:tr w:rsidR="00506B29" w14:paraId="48762D07" w14:textId="77777777" w:rsidTr="00506B29">
        <w:trPr>
          <w:trHeight w:val="218"/>
        </w:trPr>
        <w:tc>
          <w:tcPr>
            <w:tcW w:w="5529" w:type="dxa"/>
          </w:tcPr>
          <w:p w14:paraId="05F0776F" w14:textId="77777777" w:rsidR="00506B29" w:rsidRDefault="00506B29" w:rsidP="00506B29">
            <w:pPr>
              <w:jc w:val="center"/>
            </w:pPr>
            <w:r>
              <w:t>3</w:t>
            </w:r>
          </w:p>
        </w:tc>
        <w:tc>
          <w:tcPr>
            <w:tcW w:w="5239" w:type="dxa"/>
          </w:tcPr>
          <w:p w14:paraId="752285DC" w14:textId="77777777" w:rsidR="00506B29" w:rsidRDefault="00506B29" w:rsidP="00506B29">
            <w:pPr>
              <w:jc w:val="center"/>
            </w:pPr>
            <w:r>
              <w:t>89</w:t>
            </w:r>
          </w:p>
        </w:tc>
      </w:tr>
      <w:bookmarkEnd w:id="12"/>
    </w:tbl>
    <w:p w14:paraId="0D1F01F8" w14:textId="2B3AC611" w:rsidR="004F0165" w:rsidRDefault="004F0165" w:rsidP="000C7251"/>
    <w:tbl>
      <w:tblPr>
        <w:tblStyle w:val="TabeladeGradeClara"/>
        <w:tblW w:w="10774" w:type="dxa"/>
        <w:tblInd w:w="-743" w:type="dxa"/>
        <w:tblLook w:val="04A0" w:firstRow="1" w:lastRow="0" w:firstColumn="1" w:lastColumn="0" w:noHBand="0" w:noVBand="1"/>
      </w:tblPr>
      <w:tblGrid>
        <w:gridCol w:w="1025"/>
        <w:gridCol w:w="8039"/>
        <w:gridCol w:w="1710"/>
      </w:tblGrid>
      <w:tr w:rsidR="004F0165" w:rsidRPr="00D0579D" w14:paraId="0D68B1D2" w14:textId="77777777" w:rsidTr="00506B29">
        <w:trPr>
          <w:trHeight w:val="784"/>
        </w:trPr>
        <w:tc>
          <w:tcPr>
            <w:tcW w:w="851" w:type="dxa"/>
          </w:tcPr>
          <w:p w14:paraId="14649C8B" w14:textId="07234CC1" w:rsidR="004F0165" w:rsidRPr="00D0579D" w:rsidRDefault="004F0165" w:rsidP="003737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8213" w:type="dxa"/>
          </w:tcPr>
          <w:p w14:paraId="799B3FE3" w14:textId="67C890B7" w:rsidR="004F0165" w:rsidRPr="00D0579D" w:rsidRDefault="004F0165" w:rsidP="003737BA">
            <w:pPr>
              <w:jc w:val="center"/>
              <w:rPr>
                <w:b/>
                <w:bCs/>
                <w:sz w:val="28"/>
                <w:szCs w:val="28"/>
              </w:rPr>
            </w:pPr>
            <w:r w:rsidRPr="00D0579D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1710" w:type="dxa"/>
          </w:tcPr>
          <w:p w14:paraId="53EEDB87" w14:textId="77777777" w:rsidR="004F0165" w:rsidRPr="00D0579D" w:rsidRDefault="004F0165" w:rsidP="003737BA">
            <w:pPr>
              <w:jc w:val="center"/>
              <w:rPr>
                <w:b/>
                <w:bCs/>
                <w:sz w:val="28"/>
                <w:szCs w:val="28"/>
              </w:rPr>
            </w:pPr>
            <w:r w:rsidRPr="00D0579D">
              <w:rPr>
                <w:b/>
                <w:bCs/>
                <w:sz w:val="28"/>
                <w:szCs w:val="28"/>
              </w:rPr>
              <w:t>Dimensão</w:t>
            </w:r>
            <w:r>
              <w:rPr>
                <w:b/>
                <w:bCs/>
                <w:sz w:val="28"/>
                <w:szCs w:val="28"/>
              </w:rPr>
              <w:t xml:space="preserve"> (Fibonacci)</w:t>
            </w:r>
          </w:p>
        </w:tc>
      </w:tr>
      <w:tr w:rsidR="004F0165" w14:paraId="69F944BA" w14:textId="77777777" w:rsidTr="00506B29">
        <w:tc>
          <w:tcPr>
            <w:tcW w:w="851" w:type="dxa"/>
            <w:shd w:val="clear" w:color="auto" w:fill="FBD4B4" w:themeFill="accent6" w:themeFillTint="66"/>
          </w:tcPr>
          <w:p w14:paraId="20E83C09" w14:textId="70442F00" w:rsidR="004F0165" w:rsidRDefault="004F0165" w:rsidP="004F0165">
            <w:pPr>
              <w:jc w:val="center"/>
            </w:pPr>
            <w:r>
              <w:t>1</w:t>
            </w:r>
          </w:p>
        </w:tc>
        <w:tc>
          <w:tcPr>
            <w:tcW w:w="8213" w:type="dxa"/>
          </w:tcPr>
          <w:p w14:paraId="047A8EB9" w14:textId="1DCB722F" w:rsidR="004F0165" w:rsidRDefault="004F0165" w:rsidP="003737BA">
            <w:r>
              <w:t>Header com Início, Login e Cadastro estático para todas as telas</w:t>
            </w:r>
          </w:p>
        </w:tc>
        <w:tc>
          <w:tcPr>
            <w:tcW w:w="1710" w:type="dxa"/>
          </w:tcPr>
          <w:p w14:paraId="6CC202FB" w14:textId="77777777" w:rsidR="004F0165" w:rsidRDefault="004F0165" w:rsidP="003737BA">
            <w:pPr>
              <w:jc w:val="center"/>
            </w:pPr>
            <w:r>
              <w:t>3</w:t>
            </w:r>
          </w:p>
        </w:tc>
      </w:tr>
      <w:tr w:rsidR="004F0165" w14:paraId="063D19D5" w14:textId="77777777" w:rsidTr="00506B29">
        <w:tc>
          <w:tcPr>
            <w:tcW w:w="851" w:type="dxa"/>
            <w:shd w:val="clear" w:color="auto" w:fill="FBD4B4" w:themeFill="accent6" w:themeFillTint="66"/>
          </w:tcPr>
          <w:p w14:paraId="3C1CA313" w14:textId="02CBF742" w:rsidR="004F0165" w:rsidRDefault="004F0165" w:rsidP="004F0165">
            <w:pPr>
              <w:jc w:val="center"/>
            </w:pPr>
            <w:r>
              <w:t>1</w:t>
            </w:r>
          </w:p>
        </w:tc>
        <w:tc>
          <w:tcPr>
            <w:tcW w:w="8213" w:type="dxa"/>
          </w:tcPr>
          <w:p w14:paraId="1ACE82FE" w14:textId="13C30828" w:rsidR="004F0165" w:rsidRDefault="004F0165" w:rsidP="003737BA">
            <w:r>
              <w:t>Tela inicial com background dinâmico</w:t>
            </w:r>
          </w:p>
        </w:tc>
        <w:tc>
          <w:tcPr>
            <w:tcW w:w="1710" w:type="dxa"/>
          </w:tcPr>
          <w:p w14:paraId="7F840191" w14:textId="77777777" w:rsidR="004F0165" w:rsidRDefault="004F0165" w:rsidP="003737BA">
            <w:pPr>
              <w:jc w:val="center"/>
            </w:pPr>
            <w:r>
              <w:t>5</w:t>
            </w:r>
          </w:p>
        </w:tc>
      </w:tr>
      <w:tr w:rsidR="004F0165" w14:paraId="2E800A29" w14:textId="77777777" w:rsidTr="00506B29">
        <w:tc>
          <w:tcPr>
            <w:tcW w:w="851" w:type="dxa"/>
            <w:shd w:val="clear" w:color="auto" w:fill="FBD4B4" w:themeFill="accent6" w:themeFillTint="66"/>
          </w:tcPr>
          <w:p w14:paraId="71C5B62C" w14:textId="65D953F3" w:rsidR="004F0165" w:rsidRDefault="004F0165" w:rsidP="004F0165">
            <w:pPr>
              <w:jc w:val="center"/>
            </w:pPr>
            <w:r>
              <w:t>1</w:t>
            </w:r>
          </w:p>
        </w:tc>
        <w:tc>
          <w:tcPr>
            <w:tcW w:w="8213" w:type="dxa"/>
          </w:tcPr>
          <w:p w14:paraId="7114A11F" w14:textId="36C2FF37" w:rsidR="004F0165" w:rsidRDefault="004F0165" w:rsidP="003737BA">
            <w:r>
              <w:t>Introdução ao da Vinci</w:t>
            </w:r>
          </w:p>
        </w:tc>
        <w:tc>
          <w:tcPr>
            <w:tcW w:w="1710" w:type="dxa"/>
          </w:tcPr>
          <w:p w14:paraId="3F760A90" w14:textId="77777777" w:rsidR="004F0165" w:rsidRDefault="004F0165" w:rsidP="003737BA">
            <w:pPr>
              <w:jc w:val="center"/>
            </w:pPr>
            <w:r>
              <w:t>1</w:t>
            </w:r>
          </w:p>
        </w:tc>
      </w:tr>
      <w:tr w:rsidR="004F0165" w14:paraId="6797F424" w14:textId="77777777" w:rsidTr="00506B29">
        <w:tc>
          <w:tcPr>
            <w:tcW w:w="851" w:type="dxa"/>
            <w:shd w:val="clear" w:color="auto" w:fill="FBD4B4" w:themeFill="accent6" w:themeFillTint="66"/>
          </w:tcPr>
          <w:p w14:paraId="0F988522" w14:textId="5D767B3A" w:rsidR="004F0165" w:rsidRDefault="004F0165" w:rsidP="004F0165">
            <w:pPr>
              <w:jc w:val="center"/>
            </w:pPr>
            <w:r>
              <w:t>1</w:t>
            </w:r>
          </w:p>
        </w:tc>
        <w:tc>
          <w:tcPr>
            <w:tcW w:w="8213" w:type="dxa"/>
          </w:tcPr>
          <w:p w14:paraId="01128431" w14:textId="6CA1A088" w:rsidR="004F0165" w:rsidRDefault="004F0165" w:rsidP="003737BA">
            <w:r>
              <w:t>Segunda tela com background dinâmico</w:t>
            </w:r>
          </w:p>
        </w:tc>
        <w:tc>
          <w:tcPr>
            <w:tcW w:w="1710" w:type="dxa"/>
          </w:tcPr>
          <w:p w14:paraId="3E65EF3E" w14:textId="77777777" w:rsidR="004F0165" w:rsidRDefault="004F0165" w:rsidP="003737BA">
            <w:pPr>
              <w:jc w:val="center"/>
            </w:pPr>
            <w:r>
              <w:t>5</w:t>
            </w:r>
          </w:p>
        </w:tc>
      </w:tr>
      <w:tr w:rsidR="004F0165" w14:paraId="2D5088F8" w14:textId="77777777" w:rsidTr="00506B29">
        <w:tc>
          <w:tcPr>
            <w:tcW w:w="851" w:type="dxa"/>
            <w:shd w:val="clear" w:color="auto" w:fill="FABF8F" w:themeFill="accent6" w:themeFillTint="99"/>
          </w:tcPr>
          <w:p w14:paraId="648D30F5" w14:textId="25624AC5" w:rsidR="004F0165" w:rsidRDefault="004F0165" w:rsidP="004F0165">
            <w:pPr>
              <w:jc w:val="center"/>
            </w:pPr>
            <w:r>
              <w:t>2</w:t>
            </w:r>
          </w:p>
        </w:tc>
        <w:tc>
          <w:tcPr>
            <w:tcW w:w="8213" w:type="dxa"/>
          </w:tcPr>
          <w:p w14:paraId="4B7DED7B" w14:textId="2A99ACF6" w:rsidR="004F0165" w:rsidRDefault="004F0165" w:rsidP="003737BA">
            <w:r>
              <w:t>Tela de interação com o usuário</w:t>
            </w:r>
          </w:p>
        </w:tc>
        <w:tc>
          <w:tcPr>
            <w:tcW w:w="1710" w:type="dxa"/>
          </w:tcPr>
          <w:p w14:paraId="390C70CF" w14:textId="77777777" w:rsidR="004F0165" w:rsidRDefault="004F0165" w:rsidP="003737BA">
            <w:pPr>
              <w:jc w:val="center"/>
            </w:pPr>
            <w:r>
              <w:t>13</w:t>
            </w:r>
          </w:p>
        </w:tc>
      </w:tr>
      <w:tr w:rsidR="004F0165" w14:paraId="7A98765E" w14:textId="77777777" w:rsidTr="00506B29">
        <w:tc>
          <w:tcPr>
            <w:tcW w:w="851" w:type="dxa"/>
            <w:shd w:val="clear" w:color="auto" w:fill="FABF8F" w:themeFill="accent6" w:themeFillTint="99"/>
          </w:tcPr>
          <w:p w14:paraId="6AAE3D8D" w14:textId="46DB3438" w:rsidR="004F0165" w:rsidRDefault="004F0165" w:rsidP="004F0165">
            <w:pPr>
              <w:jc w:val="center"/>
            </w:pPr>
            <w:r>
              <w:t>2</w:t>
            </w:r>
          </w:p>
        </w:tc>
        <w:tc>
          <w:tcPr>
            <w:tcW w:w="8213" w:type="dxa"/>
          </w:tcPr>
          <w:p w14:paraId="05A36EC9" w14:textId="58CA79C4" w:rsidR="004F0165" w:rsidRDefault="004F0165" w:rsidP="003737BA">
            <w:r>
              <w:t xml:space="preserve">Tela de Login com inputs de </w:t>
            </w:r>
            <w:proofErr w:type="spellStart"/>
            <w:r>
              <w:t>email</w:t>
            </w:r>
            <w:proofErr w:type="spellEnd"/>
            <w:r>
              <w:t xml:space="preserve"> e senha</w:t>
            </w:r>
          </w:p>
        </w:tc>
        <w:tc>
          <w:tcPr>
            <w:tcW w:w="1710" w:type="dxa"/>
          </w:tcPr>
          <w:p w14:paraId="69DDBC94" w14:textId="77777777" w:rsidR="004F0165" w:rsidRDefault="004F0165" w:rsidP="003737BA">
            <w:pPr>
              <w:jc w:val="center"/>
            </w:pPr>
            <w:r>
              <w:t>3</w:t>
            </w:r>
          </w:p>
        </w:tc>
      </w:tr>
      <w:tr w:rsidR="004F0165" w14:paraId="63901373" w14:textId="77777777" w:rsidTr="00506B29">
        <w:tc>
          <w:tcPr>
            <w:tcW w:w="851" w:type="dxa"/>
            <w:shd w:val="clear" w:color="auto" w:fill="FABF8F" w:themeFill="accent6" w:themeFillTint="99"/>
          </w:tcPr>
          <w:p w14:paraId="215293CA" w14:textId="626F1B36" w:rsidR="004F0165" w:rsidRDefault="004F0165" w:rsidP="004F0165">
            <w:pPr>
              <w:jc w:val="center"/>
            </w:pPr>
            <w:r>
              <w:t>2</w:t>
            </w:r>
          </w:p>
        </w:tc>
        <w:tc>
          <w:tcPr>
            <w:tcW w:w="8213" w:type="dxa"/>
          </w:tcPr>
          <w:p w14:paraId="4601F6F9" w14:textId="6CB971E0" w:rsidR="004F0165" w:rsidRDefault="004F0165" w:rsidP="003737BA">
            <w:r>
              <w:t xml:space="preserve">Tela de Cadastro com Inputs: Nome, Sobrenome, Nascimento, </w:t>
            </w:r>
            <w:proofErr w:type="spellStart"/>
            <w:r>
              <w:t>Email</w:t>
            </w:r>
            <w:proofErr w:type="spellEnd"/>
            <w:r>
              <w:t>, Senha e Confirmação de senha</w:t>
            </w:r>
          </w:p>
        </w:tc>
        <w:tc>
          <w:tcPr>
            <w:tcW w:w="1710" w:type="dxa"/>
          </w:tcPr>
          <w:p w14:paraId="546C8DFD" w14:textId="77777777" w:rsidR="004F0165" w:rsidRDefault="004F0165" w:rsidP="003737BA">
            <w:pPr>
              <w:jc w:val="center"/>
            </w:pPr>
            <w:r>
              <w:t>3</w:t>
            </w:r>
          </w:p>
        </w:tc>
      </w:tr>
      <w:tr w:rsidR="004F0165" w14:paraId="7F0618C9" w14:textId="77777777" w:rsidTr="00506B29">
        <w:tc>
          <w:tcPr>
            <w:tcW w:w="851" w:type="dxa"/>
            <w:shd w:val="clear" w:color="auto" w:fill="FABF8F" w:themeFill="accent6" w:themeFillTint="99"/>
          </w:tcPr>
          <w:p w14:paraId="40034155" w14:textId="5B73E2C6" w:rsidR="004F0165" w:rsidRDefault="004F0165" w:rsidP="004F0165">
            <w:pPr>
              <w:jc w:val="center"/>
            </w:pPr>
            <w:r>
              <w:t>2</w:t>
            </w:r>
          </w:p>
        </w:tc>
        <w:tc>
          <w:tcPr>
            <w:tcW w:w="8213" w:type="dxa"/>
          </w:tcPr>
          <w:p w14:paraId="29471C3D" w14:textId="2B99A2B2" w:rsidR="004F0165" w:rsidRDefault="004F0165" w:rsidP="003737BA">
            <w:r>
              <w:t>Linkar API de Login e Cadastro</w:t>
            </w:r>
          </w:p>
        </w:tc>
        <w:tc>
          <w:tcPr>
            <w:tcW w:w="1710" w:type="dxa"/>
          </w:tcPr>
          <w:p w14:paraId="2813147F" w14:textId="77777777" w:rsidR="004F0165" w:rsidRDefault="004F0165" w:rsidP="003737BA">
            <w:pPr>
              <w:jc w:val="center"/>
            </w:pPr>
            <w:r>
              <w:t>34</w:t>
            </w:r>
          </w:p>
        </w:tc>
      </w:tr>
      <w:tr w:rsidR="004F0165" w14:paraId="5F93E589" w14:textId="77777777" w:rsidTr="00506B29">
        <w:tc>
          <w:tcPr>
            <w:tcW w:w="851" w:type="dxa"/>
            <w:shd w:val="clear" w:color="auto" w:fill="E36C0A" w:themeFill="accent6" w:themeFillShade="BF"/>
          </w:tcPr>
          <w:p w14:paraId="73F391C4" w14:textId="07CF9EF3" w:rsidR="004F0165" w:rsidRDefault="004F0165" w:rsidP="004F0165">
            <w:pPr>
              <w:jc w:val="center"/>
            </w:pPr>
            <w:r>
              <w:t>3</w:t>
            </w:r>
          </w:p>
        </w:tc>
        <w:tc>
          <w:tcPr>
            <w:tcW w:w="8213" w:type="dxa"/>
          </w:tcPr>
          <w:p w14:paraId="27F1D041" w14:textId="698D7CA4" w:rsidR="004F0165" w:rsidRDefault="004F0165" w:rsidP="003737BA">
            <w:r>
              <w:t xml:space="preserve">Tela de </w:t>
            </w:r>
            <w:proofErr w:type="spellStart"/>
            <w:r>
              <w:t>uuário</w:t>
            </w:r>
            <w:proofErr w:type="spellEnd"/>
            <w:r>
              <w:t xml:space="preserve"> para ler artigos do da Vinci</w:t>
            </w:r>
          </w:p>
        </w:tc>
        <w:tc>
          <w:tcPr>
            <w:tcW w:w="1710" w:type="dxa"/>
          </w:tcPr>
          <w:p w14:paraId="02CF238F" w14:textId="77777777" w:rsidR="004F0165" w:rsidRDefault="004F0165" w:rsidP="003737BA">
            <w:pPr>
              <w:jc w:val="center"/>
            </w:pPr>
            <w:r>
              <w:t>5</w:t>
            </w:r>
          </w:p>
        </w:tc>
      </w:tr>
      <w:tr w:rsidR="004F0165" w14:paraId="7799E982" w14:textId="77777777" w:rsidTr="00506B29">
        <w:tc>
          <w:tcPr>
            <w:tcW w:w="851" w:type="dxa"/>
            <w:shd w:val="clear" w:color="auto" w:fill="E36C0A" w:themeFill="accent6" w:themeFillShade="BF"/>
          </w:tcPr>
          <w:p w14:paraId="17DFE476" w14:textId="43117BA9" w:rsidR="004F0165" w:rsidRDefault="004F0165" w:rsidP="004F0165">
            <w:pPr>
              <w:jc w:val="center"/>
            </w:pPr>
            <w:r>
              <w:t>3</w:t>
            </w:r>
          </w:p>
        </w:tc>
        <w:tc>
          <w:tcPr>
            <w:tcW w:w="8213" w:type="dxa"/>
          </w:tcPr>
          <w:p w14:paraId="47D9A8A4" w14:textId="4DDC4F6D" w:rsidR="004F0165" w:rsidRDefault="004F0165" w:rsidP="003737BA">
            <w:r>
              <w:t>Tela de usuário para jogar um Quiz do da Vinci</w:t>
            </w:r>
          </w:p>
        </w:tc>
        <w:tc>
          <w:tcPr>
            <w:tcW w:w="1710" w:type="dxa"/>
          </w:tcPr>
          <w:p w14:paraId="04276D54" w14:textId="77777777" w:rsidR="004F0165" w:rsidRDefault="004F0165" w:rsidP="003737BA">
            <w:pPr>
              <w:jc w:val="center"/>
            </w:pPr>
            <w:r>
              <w:t>21</w:t>
            </w:r>
          </w:p>
        </w:tc>
      </w:tr>
      <w:tr w:rsidR="004F0165" w14:paraId="03D13C14" w14:textId="77777777" w:rsidTr="00506B29">
        <w:tc>
          <w:tcPr>
            <w:tcW w:w="851" w:type="dxa"/>
            <w:shd w:val="clear" w:color="auto" w:fill="E36C0A" w:themeFill="accent6" w:themeFillShade="BF"/>
          </w:tcPr>
          <w:p w14:paraId="71D09D43" w14:textId="10C1E2C1" w:rsidR="004F0165" w:rsidRDefault="004F0165" w:rsidP="004F0165">
            <w:pPr>
              <w:jc w:val="center"/>
            </w:pPr>
            <w:r>
              <w:t>3</w:t>
            </w:r>
          </w:p>
        </w:tc>
        <w:tc>
          <w:tcPr>
            <w:tcW w:w="8213" w:type="dxa"/>
          </w:tcPr>
          <w:p w14:paraId="66A010B1" w14:textId="4B520F92" w:rsidR="004F0165" w:rsidRDefault="004F0165" w:rsidP="003737BA">
            <w:r>
              <w:t>Tela de usuário para ver o ranqueamento dos jogadores do Qui</w:t>
            </w:r>
            <w:r w:rsidR="00F45DC8">
              <w:t>z</w:t>
            </w:r>
          </w:p>
        </w:tc>
        <w:tc>
          <w:tcPr>
            <w:tcW w:w="1710" w:type="dxa"/>
          </w:tcPr>
          <w:p w14:paraId="25AD48DE" w14:textId="77777777" w:rsidR="004F0165" w:rsidRDefault="004F0165" w:rsidP="003737BA">
            <w:pPr>
              <w:jc w:val="center"/>
            </w:pPr>
            <w:r>
              <w:t>55</w:t>
            </w:r>
          </w:p>
        </w:tc>
      </w:tr>
      <w:tr w:rsidR="004F0165" w14:paraId="12ECB7DC" w14:textId="77777777" w:rsidTr="00506B29">
        <w:trPr>
          <w:trHeight w:val="416"/>
        </w:trPr>
        <w:tc>
          <w:tcPr>
            <w:tcW w:w="851" w:type="dxa"/>
            <w:shd w:val="clear" w:color="auto" w:fill="E36C0A" w:themeFill="accent6" w:themeFillShade="BF"/>
          </w:tcPr>
          <w:p w14:paraId="067F45BD" w14:textId="7924D037" w:rsidR="004F0165" w:rsidRDefault="004F0165" w:rsidP="004F0165">
            <w:pPr>
              <w:jc w:val="center"/>
            </w:pPr>
            <w:r>
              <w:t>3</w:t>
            </w:r>
          </w:p>
        </w:tc>
        <w:tc>
          <w:tcPr>
            <w:tcW w:w="8213" w:type="dxa"/>
          </w:tcPr>
          <w:p w14:paraId="0CFA6D10" w14:textId="60465D89" w:rsidR="004F0165" w:rsidRDefault="004F0165" w:rsidP="003737BA">
            <w:r>
              <w:t xml:space="preserve">Tela de Artigos que dê um motivo </w:t>
            </w:r>
            <w:proofErr w:type="spellStart"/>
            <w:r>
              <w:t>parqa</w:t>
            </w:r>
            <w:proofErr w:type="spellEnd"/>
            <w:r>
              <w:t xml:space="preserve"> o Usuário efetuar o cadastro no site</w:t>
            </w:r>
          </w:p>
        </w:tc>
        <w:tc>
          <w:tcPr>
            <w:tcW w:w="1710" w:type="dxa"/>
          </w:tcPr>
          <w:p w14:paraId="7E36AF36" w14:textId="77777777" w:rsidR="004F0165" w:rsidRDefault="004F0165" w:rsidP="003737BA">
            <w:pPr>
              <w:jc w:val="center"/>
            </w:pPr>
            <w:r>
              <w:t>8</w:t>
            </w:r>
          </w:p>
        </w:tc>
      </w:tr>
    </w:tbl>
    <w:p w14:paraId="0291C467" w14:textId="35A16EA8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8B1EAA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2A3E6FFE" w14:textId="4C32F8A1" w:rsidR="00A66A93" w:rsidRDefault="00A53A93" w:rsidP="003737BA">
      <w:pPr>
        <w:pStyle w:val="Ttulo1"/>
      </w:pPr>
      <w:bookmarkStart w:id="13" w:name="_Toc73427775"/>
      <w:r w:rsidRPr="00C3236C">
        <w:rPr>
          <w:color w:val="000000"/>
        </w:rPr>
        <w:lastRenderedPageBreak/>
        <w:t>desenvolvimento do projeto</w:t>
      </w:r>
      <w:bookmarkEnd w:id="13"/>
    </w:p>
    <w:p w14:paraId="385B2FED" w14:textId="74341D5D" w:rsidR="00A66A93" w:rsidRPr="00192CAB" w:rsidRDefault="009F6CAE" w:rsidP="00A66A93">
      <w:pPr>
        <w:pStyle w:val="Ttulo2"/>
        <w:rPr>
          <w:b/>
        </w:rPr>
      </w:pPr>
      <w:bookmarkStart w:id="14" w:name="_Toc73427776"/>
      <w:r>
        <w:rPr>
          <w:b/>
          <w:noProof/>
        </w:rPr>
        <w:t xml:space="preserve"> </w:t>
      </w:r>
      <w:r w:rsidR="00C17003" w:rsidRPr="00E2667A">
        <w:rPr>
          <w:b/>
          <w:noProof/>
        </w:rPr>
        <w:t xml:space="preserve">Solução Técnica – </w:t>
      </w:r>
      <w:bookmarkEnd w:id="14"/>
      <w:r w:rsidR="00C3236C">
        <w:rPr>
          <w:b/>
          <w:noProof/>
        </w:rPr>
        <w:t>HTML/CSS/JS</w:t>
      </w:r>
      <w:r w:rsidR="00A66A93" w:rsidRPr="00192CAB">
        <w:rPr>
          <w:b/>
        </w:rPr>
        <w:t xml:space="preserve"> </w:t>
      </w:r>
    </w:p>
    <w:p w14:paraId="228C5C06" w14:textId="53BA9F71" w:rsidR="00B93CCD" w:rsidRPr="00B93CCD" w:rsidRDefault="00A66A93" w:rsidP="00A66A93">
      <w:pPr>
        <w:rPr>
          <w:b/>
          <w:bCs/>
        </w:rPr>
      </w:pPr>
      <w:r w:rsidRPr="004B1208">
        <w:tab/>
      </w:r>
      <w:r w:rsidR="00B93CCD" w:rsidRPr="00B93CCD">
        <w:rPr>
          <w:b/>
          <w:bCs/>
        </w:rPr>
        <w:t>HTML:</w:t>
      </w:r>
    </w:p>
    <w:p w14:paraId="353A40DD" w14:textId="3B7F5A29" w:rsidR="00C4687D" w:rsidRPr="006913E1" w:rsidRDefault="00C4687D" w:rsidP="00A66A93">
      <w:pPr>
        <w:rPr>
          <w:b/>
          <w:bCs/>
        </w:rPr>
      </w:pPr>
      <w:r w:rsidRPr="006913E1">
        <w:rPr>
          <w:b/>
          <w:bCs/>
        </w:rPr>
        <w:t>&gt;&gt;Site&lt;&lt;</w:t>
      </w:r>
    </w:p>
    <w:p w14:paraId="39839EFF" w14:textId="1D711DA1" w:rsidR="00B93CCD" w:rsidRPr="00826692" w:rsidRDefault="00C4687D" w:rsidP="00A66A93">
      <w:proofErr w:type="gramStart"/>
      <w:r w:rsidRPr="006913E1">
        <w:rPr>
          <w:b/>
          <w:bCs/>
        </w:rPr>
        <w:t>Artigos.html :</w:t>
      </w:r>
      <w:proofErr w:type="gramEnd"/>
      <w:r w:rsidR="006913E1">
        <w:t xml:space="preserve"> Header + </w:t>
      </w:r>
      <w:proofErr w:type="spellStart"/>
      <w:r w:rsidR="006913E1">
        <w:t>Div</w:t>
      </w:r>
      <w:proofErr w:type="spellEnd"/>
      <w:r w:rsidR="006913E1">
        <w:t xml:space="preserve"> com o artigo, que está separado por </w:t>
      </w:r>
      <w:proofErr w:type="spellStart"/>
      <w:r w:rsidR="006913E1">
        <w:t>DIVs</w:t>
      </w:r>
      <w:proofErr w:type="spellEnd"/>
      <w:r w:rsidR="006913E1">
        <w:t xml:space="preserve"> e separado por classes, uma legível e uma ilegível</w:t>
      </w:r>
    </w:p>
    <w:p w14:paraId="35A3A16B" w14:textId="77213C40" w:rsidR="00C4687D" w:rsidRPr="00836A93" w:rsidRDefault="00C4687D" w:rsidP="00A66A93">
      <w:pPr>
        <w:rPr>
          <w:u w:val="single"/>
        </w:rPr>
      </w:pPr>
      <w:proofErr w:type="gramStart"/>
      <w:r w:rsidRPr="006913E1">
        <w:rPr>
          <w:b/>
          <w:bCs/>
        </w:rPr>
        <w:t>Cadastro.html :</w:t>
      </w:r>
      <w:proofErr w:type="gramEnd"/>
      <w:r w:rsidR="006913E1">
        <w:t xml:space="preserve"> Header + </w:t>
      </w:r>
      <w:proofErr w:type="spellStart"/>
      <w:r w:rsidR="006913E1">
        <w:t>Form</w:t>
      </w:r>
      <w:proofErr w:type="spellEnd"/>
      <w:r w:rsidR="006913E1">
        <w:t xml:space="preserve"> de Cadastro com 6 inputs, que está dentro de </w:t>
      </w:r>
      <w:proofErr w:type="spellStart"/>
      <w:r w:rsidR="006913E1">
        <w:t>div</w:t>
      </w:r>
      <w:proofErr w:type="spellEnd"/>
      <w:r w:rsidR="006913E1">
        <w:t xml:space="preserve"> </w:t>
      </w:r>
      <w:proofErr w:type="spellStart"/>
      <w:r w:rsidR="006913E1">
        <w:t>Formulario</w:t>
      </w:r>
      <w:proofErr w:type="spellEnd"/>
      <w:r w:rsidR="006913E1">
        <w:t xml:space="preserve">, que junto com </w:t>
      </w:r>
      <w:proofErr w:type="spellStart"/>
      <w:r w:rsidR="006913E1">
        <w:t>div_aguardar</w:t>
      </w:r>
      <w:proofErr w:type="spellEnd"/>
      <w:r w:rsidR="006913E1">
        <w:t xml:space="preserve"> e </w:t>
      </w:r>
      <w:proofErr w:type="spellStart"/>
      <w:r w:rsidR="006913E1">
        <w:t>div</w:t>
      </w:r>
      <w:proofErr w:type="spellEnd"/>
      <w:r w:rsidR="006913E1">
        <w:t xml:space="preserve"> erros login,  estão dentro de </w:t>
      </w:r>
      <w:proofErr w:type="spellStart"/>
      <w:r w:rsidR="006913E1">
        <w:t>div_cadastro</w:t>
      </w:r>
      <w:proofErr w:type="spellEnd"/>
      <w:r w:rsidR="006913E1">
        <w:t xml:space="preserve">, que está dentro de </w:t>
      </w:r>
      <w:proofErr w:type="spellStart"/>
      <w:r w:rsidR="006913E1">
        <w:t>div</w:t>
      </w:r>
      <w:proofErr w:type="spellEnd"/>
      <w:r w:rsidR="006913E1">
        <w:t xml:space="preserve"> container que está dentro de </w:t>
      </w:r>
      <w:proofErr w:type="spellStart"/>
      <w:r w:rsidR="006913E1">
        <w:t>div</w:t>
      </w:r>
      <w:proofErr w:type="spellEnd"/>
      <w:r w:rsidR="006913E1">
        <w:t xml:space="preserve"> banner</w:t>
      </w:r>
      <w:r w:rsidR="00836A93">
        <w:t xml:space="preserve"> + </w:t>
      </w:r>
      <w:proofErr w:type="spellStart"/>
      <w:r w:rsidR="00836A93">
        <w:t>footer</w:t>
      </w:r>
      <w:proofErr w:type="spellEnd"/>
    </w:p>
    <w:p w14:paraId="3D2CFAC6" w14:textId="19B5A92F" w:rsidR="00C4687D" w:rsidRPr="00836A93" w:rsidRDefault="00C4687D" w:rsidP="00A66A93">
      <w:proofErr w:type="gramStart"/>
      <w:r w:rsidRPr="00836A93">
        <w:rPr>
          <w:b/>
          <w:bCs/>
        </w:rPr>
        <w:t>Convite.html :</w:t>
      </w:r>
      <w:proofErr w:type="gramEnd"/>
      <w:r w:rsidR="00836A93">
        <w:rPr>
          <w:b/>
          <w:bCs/>
        </w:rPr>
        <w:t xml:space="preserve"> </w:t>
      </w:r>
      <w:r w:rsidR="00836A93">
        <w:t xml:space="preserve">Header + </w:t>
      </w:r>
      <w:proofErr w:type="spellStart"/>
      <w:r w:rsidR="00836A93">
        <w:t>Copia</w:t>
      </w:r>
      <w:proofErr w:type="spellEnd"/>
      <w:r w:rsidR="00836A93">
        <w:t xml:space="preserve"> da tela Cadastro.html</w:t>
      </w:r>
    </w:p>
    <w:p w14:paraId="4CA716CD" w14:textId="13819C63" w:rsidR="00C4687D" w:rsidRPr="00836A93" w:rsidRDefault="00C4687D" w:rsidP="00A66A93">
      <w:proofErr w:type="gramStart"/>
      <w:r w:rsidRPr="00836A93">
        <w:rPr>
          <w:b/>
          <w:bCs/>
        </w:rPr>
        <w:t>Index.html :</w:t>
      </w:r>
      <w:proofErr w:type="gramEnd"/>
      <w:r w:rsidR="00836A93">
        <w:rPr>
          <w:b/>
          <w:bCs/>
        </w:rPr>
        <w:t xml:space="preserve"> </w:t>
      </w:r>
      <w:r w:rsidR="00836A93">
        <w:t xml:space="preserve">Header + Tela1 com 1 h1 dentro + Tela 2 com uma introdução sobre o da Vinci dentro + Tela 3 com um h1 dentro + Tela 4 com uma </w:t>
      </w:r>
      <w:proofErr w:type="spellStart"/>
      <w:r w:rsidR="00836A93">
        <w:t>div</w:t>
      </w:r>
      <w:proofErr w:type="spellEnd"/>
      <w:r w:rsidR="00836A93">
        <w:t xml:space="preserve"> container e 2 </w:t>
      </w:r>
      <w:proofErr w:type="spellStart"/>
      <w:r w:rsidR="00836A93">
        <w:t>divs</w:t>
      </w:r>
      <w:proofErr w:type="spellEnd"/>
      <w:r w:rsidR="00836A93">
        <w:t xml:space="preserve"> dentro do container, uma com a foto do da Vinci na esquerda e imagens de anotações do lado direito</w:t>
      </w:r>
    </w:p>
    <w:p w14:paraId="4EAD87FA" w14:textId="5EB9D39D" w:rsidR="00C4687D" w:rsidRPr="00836A93" w:rsidRDefault="00C4687D" w:rsidP="00A66A93">
      <w:proofErr w:type="gramStart"/>
      <w:r w:rsidRPr="00836A93">
        <w:rPr>
          <w:b/>
          <w:bCs/>
        </w:rPr>
        <w:t>Login.html :</w:t>
      </w:r>
      <w:proofErr w:type="gramEnd"/>
      <w:r w:rsidR="00836A93">
        <w:rPr>
          <w:b/>
          <w:bCs/>
        </w:rPr>
        <w:t xml:space="preserve"> </w:t>
      </w:r>
      <w:r w:rsidR="00836A93">
        <w:t xml:space="preserve">Header + </w:t>
      </w:r>
      <w:proofErr w:type="spellStart"/>
      <w:r w:rsidR="00836A93">
        <w:t>Form</w:t>
      </w:r>
      <w:proofErr w:type="spellEnd"/>
      <w:r w:rsidR="00836A93">
        <w:t xml:space="preserve"> Login dentro de uma </w:t>
      </w:r>
      <w:proofErr w:type="spellStart"/>
      <w:r w:rsidR="00836A93">
        <w:t>div</w:t>
      </w:r>
      <w:proofErr w:type="spellEnd"/>
      <w:r w:rsidR="00836A93">
        <w:t xml:space="preserve"> formulário, que está dentro de </w:t>
      </w:r>
      <w:proofErr w:type="spellStart"/>
      <w:r w:rsidR="00836A93">
        <w:t>box_login</w:t>
      </w:r>
      <w:proofErr w:type="spellEnd"/>
      <w:r w:rsidR="00836A93">
        <w:t xml:space="preserve"> junto com </w:t>
      </w:r>
      <w:proofErr w:type="spellStart"/>
      <w:r w:rsidR="00836A93">
        <w:t>div_aguardar</w:t>
      </w:r>
      <w:proofErr w:type="spellEnd"/>
      <w:r w:rsidR="00836A93">
        <w:t xml:space="preserve"> e </w:t>
      </w:r>
      <w:proofErr w:type="spellStart"/>
      <w:r w:rsidR="00836A93">
        <w:t>div</w:t>
      </w:r>
      <w:proofErr w:type="spellEnd"/>
      <w:r w:rsidR="00836A93">
        <w:t xml:space="preserve"> erros login, todas dentro de container e banner + </w:t>
      </w:r>
      <w:proofErr w:type="spellStart"/>
      <w:r w:rsidR="00836A93">
        <w:t>footer</w:t>
      </w:r>
      <w:proofErr w:type="spellEnd"/>
      <w:r w:rsidR="00836A93">
        <w:t>.</w:t>
      </w:r>
    </w:p>
    <w:p w14:paraId="238DAC67" w14:textId="0169E38F" w:rsidR="00C4687D" w:rsidRDefault="00C4687D" w:rsidP="00A66A93">
      <w:pPr>
        <w:rPr>
          <w:b/>
          <w:bCs/>
        </w:rPr>
      </w:pPr>
      <w:r w:rsidRPr="00836A93">
        <w:rPr>
          <w:b/>
          <w:bCs/>
        </w:rPr>
        <w:t>&gt;&gt;</w:t>
      </w:r>
      <w:proofErr w:type="spellStart"/>
      <w:r w:rsidRPr="00836A93">
        <w:rPr>
          <w:b/>
          <w:bCs/>
        </w:rPr>
        <w:t>Usuario</w:t>
      </w:r>
      <w:proofErr w:type="spellEnd"/>
      <w:r w:rsidRPr="00836A93">
        <w:rPr>
          <w:b/>
          <w:bCs/>
        </w:rPr>
        <w:t>&lt;&lt;</w:t>
      </w:r>
    </w:p>
    <w:p w14:paraId="564B968D" w14:textId="28C5573E" w:rsidR="009702C3" w:rsidRPr="009702C3" w:rsidRDefault="009702C3" w:rsidP="00A66A93">
      <w:r>
        <w:rPr>
          <w:b/>
          <w:bCs/>
        </w:rPr>
        <w:t xml:space="preserve">Header: </w:t>
      </w:r>
      <w:r>
        <w:t>Nome do projeto + Campo de bem-vindo que muda conforme o nome do usuário + botões para alternar entre as páginas</w:t>
      </w:r>
    </w:p>
    <w:p w14:paraId="7D16761A" w14:textId="6E435048" w:rsidR="00C4687D" w:rsidRPr="00F74EC9" w:rsidRDefault="00C4687D" w:rsidP="00A66A93">
      <w:proofErr w:type="gramStart"/>
      <w:r w:rsidRPr="00836A93">
        <w:rPr>
          <w:b/>
          <w:bCs/>
        </w:rPr>
        <w:t>Cards.html :</w:t>
      </w:r>
      <w:proofErr w:type="gramEnd"/>
      <w:r w:rsidR="00F74EC9">
        <w:rPr>
          <w:b/>
          <w:bCs/>
        </w:rPr>
        <w:t xml:space="preserve"> </w:t>
      </w:r>
      <w:r w:rsidR="00F74EC9">
        <w:t xml:space="preserve">Barra lateral + </w:t>
      </w:r>
      <w:proofErr w:type="spellStart"/>
      <w:r w:rsidR="00F74EC9">
        <w:t>Div</w:t>
      </w:r>
      <w:proofErr w:type="spellEnd"/>
      <w:r w:rsidR="00F74EC9">
        <w:t xml:space="preserve"> com artigo completo</w:t>
      </w:r>
    </w:p>
    <w:p w14:paraId="0F0E48A0" w14:textId="5D38CC92" w:rsidR="00C4687D" w:rsidRPr="00F74EC9" w:rsidRDefault="00C4687D" w:rsidP="00A66A93">
      <w:proofErr w:type="gramStart"/>
      <w:r w:rsidRPr="00836A93">
        <w:rPr>
          <w:b/>
          <w:bCs/>
        </w:rPr>
        <w:t>Dashboard.html :</w:t>
      </w:r>
      <w:proofErr w:type="gramEnd"/>
      <w:r w:rsidR="00F74EC9">
        <w:rPr>
          <w:b/>
          <w:bCs/>
        </w:rPr>
        <w:t xml:space="preserve"> </w:t>
      </w:r>
      <w:r w:rsidR="00F74EC9">
        <w:t xml:space="preserve">Barra lateral + </w:t>
      </w:r>
      <w:proofErr w:type="spellStart"/>
      <w:r w:rsidR="00F74EC9">
        <w:t>div</w:t>
      </w:r>
      <w:proofErr w:type="spellEnd"/>
      <w:r w:rsidR="00F74EC9">
        <w:t xml:space="preserve"> com conteúdo, que possui um botão e um gráfico que vai ter dados sendo inseridos por </w:t>
      </w:r>
      <w:proofErr w:type="spellStart"/>
      <w:r w:rsidR="00F74EC9">
        <w:t>js</w:t>
      </w:r>
      <w:proofErr w:type="spellEnd"/>
    </w:p>
    <w:p w14:paraId="7B95836D" w14:textId="36CFDAB6" w:rsidR="00C4687D" w:rsidRPr="00F74EC9" w:rsidRDefault="00C4687D" w:rsidP="00A66A93">
      <w:proofErr w:type="gramStart"/>
      <w:r w:rsidRPr="00836A93">
        <w:rPr>
          <w:b/>
          <w:bCs/>
        </w:rPr>
        <w:t>Mural.html :</w:t>
      </w:r>
      <w:proofErr w:type="gramEnd"/>
      <w:r w:rsidR="00F74EC9">
        <w:rPr>
          <w:b/>
          <w:bCs/>
        </w:rPr>
        <w:t xml:space="preserve"> </w:t>
      </w:r>
      <w:r w:rsidR="00F74EC9">
        <w:t xml:space="preserve">Barra lateral + </w:t>
      </w:r>
      <w:proofErr w:type="spellStart"/>
      <w:r w:rsidR="00F74EC9">
        <w:t>Div</w:t>
      </w:r>
      <w:proofErr w:type="spellEnd"/>
      <w:r w:rsidR="00F74EC9">
        <w:t xml:space="preserve"> do Quiz com uma </w:t>
      </w:r>
      <w:proofErr w:type="spellStart"/>
      <w:r w:rsidR="00F74EC9">
        <w:t>div</w:t>
      </w:r>
      <w:proofErr w:type="spellEnd"/>
      <w:r w:rsidR="00F74EC9">
        <w:t xml:space="preserve"> imagem, uma </w:t>
      </w:r>
      <w:proofErr w:type="spellStart"/>
      <w:r w:rsidR="00F74EC9">
        <w:t>div</w:t>
      </w:r>
      <w:proofErr w:type="spellEnd"/>
      <w:r w:rsidR="00F74EC9">
        <w:t xml:space="preserve"> pergunta e 16 botões que tem seus respectivos displays alterados por </w:t>
      </w:r>
      <w:proofErr w:type="spellStart"/>
      <w:r w:rsidR="00F74EC9">
        <w:t>js</w:t>
      </w:r>
      <w:proofErr w:type="spellEnd"/>
      <w:r w:rsidR="00F74EC9">
        <w:t xml:space="preserve"> conforme o usuário aperta os botões</w:t>
      </w:r>
    </w:p>
    <w:p w14:paraId="1028269E" w14:textId="77777777" w:rsidR="00812EA6" w:rsidRDefault="00812EA6" w:rsidP="00812EA6"/>
    <w:p w14:paraId="0D02247D" w14:textId="77777777" w:rsidR="00812EA6" w:rsidRDefault="00812EA6" w:rsidP="00812EA6"/>
    <w:p w14:paraId="53E47B6B" w14:textId="77777777" w:rsidR="009702C3" w:rsidRDefault="00812EA6" w:rsidP="00812EA6">
      <w:r w:rsidRPr="004B1208">
        <w:tab/>
      </w:r>
    </w:p>
    <w:p w14:paraId="14177A3E" w14:textId="77777777" w:rsidR="009702C3" w:rsidRDefault="009702C3" w:rsidP="00812EA6"/>
    <w:p w14:paraId="5AF936BC" w14:textId="77777777" w:rsidR="009702C3" w:rsidRDefault="009702C3" w:rsidP="00812EA6"/>
    <w:p w14:paraId="5E6347F6" w14:textId="25B5B093" w:rsidR="00812EA6" w:rsidRPr="00B93CCD" w:rsidRDefault="009702C3" w:rsidP="00812EA6">
      <w:pPr>
        <w:rPr>
          <w:b/>
          <w:bCs/>
        </w:rPr>
      </w:pPr>
      <w:r>
        <w:lastRenderedPageBreak/>
        <w:tab/>
      </w:r>
      <w:r w:rsidR="00812EA6">
        <w:rPr>
          <w:b/>
          <w:bCs/>
        </w:rPr>
        <w:t>CSS</w:t>
      </w:r>
      <w:r w:rsidR="00812EA6" w:rsidRPr="00B93CCD">
        <w:rPr>
          <w:b/>
          <w:bCs/>
        </w:rPr>
        <w:t>:</w:t>
      </w:r>
    </w:p>
    <w:p w14:paraId="21CC8C79" w14:textId="77777777" w:rsidR="00812EA6" w:rsidRPr="00836A93" w:rsidRDefault="00812EA6" w:rsidP="00812EA6">
      <w:pPr>
        <w:rPr>
          <w:b/>
          <w:bCs/>
        </w:rPr>
      </w:pPr>
      <w:r w:rsidRPr="00836A93">
        <w:rPr>
          <w:b/>
          <w:bCs/>
        </w:rPr>
        <w:t>&gt;&gt;Site&lt;&lt;</w:t>
      </w:r>
    </w:p>
    <w:p w14:paraId="3F35CB35" w14:textId="63E207F8" w:rsidR="00812EA6" w:rsidRPr="00F74EC9" w:rsidRDefault="00812EA6" w:rsidP="00812EA6">
      <w:r w:rsidRPr="00836A93">
        <w:rPr>
          <w:b/>
          <w:bCs/>
        </w:rPr>
        <w:t>Artigos.</w:t>
      </w:r>
      <w:r w:rsidR="009702C3">
        <w:rPr>
          <w:b/>
          <w:bCs/>
        </w:rPr>
        <w:t>css</w:t>
      </w:r>
      <w:r w:rsidRPr="00836A93">
        <w:rPr>
          <w:b/>
          <w:bCs/>
        </w:rPr>
        <w:t>:</w:t>
      </w:r>
      <w:r w:rsidR="00F74EC9">
        <w:rPr>
          <w:b/>
          <w:bCs/>
        </w:rPr>
        <w:t xml:space="preserve"> </w:t>
      </w:r>
      <w:r w:rsidR="00F74EC9">
        <w:t xml:space="preserve">Estilização padrão + </w:t>
      </w:r>
      <w:proofErr w:type="spellStart"/>
      <w:r w:rsidR="00F74EC9">
        <w:t>filter</w:t>
      </w:r>
      <w:proofErr w:type="spellEnd"/>
      <w:r w:rsidR="00F74EC9">
        <w:t xml:space="preserve">: </w:t>
      </w:r>
      <w:proofErr w:type="spellStart"/>
      <w:r w:rsidR="00F74EC9">
        <w:t>blur</w:t>
      </w:r>
      <w:proofErr w:type="spellEnd"/>
      <w:r w:rsidR="00F74EC9">
        <w:t>(4px) que deixa parte do texto ilegível para o usuário</w:t>
      </w:r>
    </w:p>
    <w:p w14:paraId="0DC19483" w14:textId="1519B839" w:rsidR="00812EA6" w:rsidRPr="009063EA" w:rsidRDefault="00812EA6" w:rsidP="00812EA6">
      <w:proofErr w:type="gramStart"/>
      <w:r w:rsidRPr="00836A93">
        <w:rPr>
          <w:b/>
          <w:bCs/>
        </w:rPr>
        <w:t>Cadastro.</w:t>
      </w:r>
      <w:r w:rsidR="009702C3">
        <w:rPr>
          <w:b/>
          <w:bCs/>
        </w:rPr>
        <w:t>css</w:t>
      </w:r>
      <w:r w:rsidRPr="00836A93">
        <w:rPr>
          <w:b/>
          <w:bCs/>
        </w:rPr>
        <w:t xml:space="preserve"> :</w:t>
      </w:r>
      <w:proofErr w:type="gramEnd"/>
      <w:r w:rsidR="00F74EC9">
        <w:rPr>
          <w:b/>
          <w:bCs/>
        </w:rPr>
        <w:t xml:space="preserve"> </w:t>
      </w:r>
      <w:r w:rsidR="009063EA">
        <w:rPr>
          <w:b/>
          <w:bCs/>
        </w:rPr>
        <w:t xml:space="preserve"> </w:t>
      </w:r>
      <w:r w:rsidR="009063EA">
        <w:t>Estilização padrão</w:t>
      </w:r>
    </w:p>
    <w:p w14:paraId="566B1A6A" w14:textId="32EE63BF" w:rsidR="00812EA6" w:rsidRPr="009063EA" w:rsidRDefault="00812EA6" w:rsidP="00812EA6">
      <w:proofErr w:type="gramStart"/>
      <w:r w:rsidRPr="00836A93">
        <w:rPr>
          <w:b/>
          <w:bCs/>
        </w:rPr>
        <w:t>Convite.</w:t>
      </w:r>
      <w:r w:rsidR="009702C3">
        <w:rPr>
          <w:b/>
          <w:bCs/>
        </w:rPr>
        <w:t>css</w:t>
      </w:r>
      <w:r w:rsidRPr="00836A93">
        <w:rPr>
          <w:b/>
          <w:bCs/>
        </w:rPr>
        <w:t xml:space="preserve"> :</w:t>
      </w:r>
      <w:proofErr w:type="gramEnd"/>
      <w:r w:rsidR="009063EA">
        <w:rPr>
          <w:b/>
          <w:bCs/>
        </w:rPr>
        <w:t xml:space="preserve"> </w:t>
      </w:r>
      <w:r w:rsidR="009063EA">
        <w:t>Estilização padrão</w:t>
      </w:r>
    </w:p>
    <w:p w14:paraId="65E13085" w14:textId="410BB21F" w:rsidR="00812EA6" w:rsidRPr="00836A93" w:rsidRDefault="00812EA6" w:rsidP="00812EA6">
      <w:pPr>
        <w:rPr>
          <w:b/>
          <w:bCs/>
        </w:rPr>
      </w:pPr>
      <w:proofErr w:type="gramStart"/>
      <w:r w:rsidRPr="00836A93">
        <w:rPr>
          <w:b/>
          <w:bCs/>
        </w:rPr>
        <w:t>Index.</w:t>
      </w:r>
      <w:r w:rsidR="009702C3">
        <w:rPr>
          <w:b/>
          <w:bCs/>
        </w:rPr>
        <w:t>css</w:t>
      </w:r>
      <w:r w:rsidRPr="00836A93">
        <w:rPr>
          <w:b/>
          <w:bCs/>
        </w:rPr>
        <w:t xml:space="preserve"> :</w:t>
      </w:r>
      <w:proofErr w:type="gramEnd"/>
      <w:r w:rsidR="009063EA">
        <w:rPr>
          <w:b/>
          <w:bCs/>
        </w:rPr>
        <w:t xml:space="preserve"> </w:t>
      </w:r>
      <w:r w:rsidR="009063EA">
        <w:t xml:space="preserve">Estilização padrão + </w:t>
      </w:r>
      <w:proofErr w:type="spellStart"/>
      <w:r w:rsidR="009063EA">
        <w:t>filter</w:t>
      </w:r>
      <w:proofErr w:type="spellEnd"/>
      <w:r w:rsidR="009063EA">
        <w:t xml:space="preserve">: </w:t>
      </w:r>
      <w:proofErr w:type="spellStart"/>
      <w:r w:rsidR="009063EA">
        <w:t>blur</w:t>
      </w:r>
      <w:proofErr w:type="spellEnd"/>
      <w:r w:rsidR="009063EA">
        <w:t>(4px)</w:t>
      </w:r>
      <w:r w:rsidR="00DA3E1D">
        <w:t xml:space="preserve"> para borrar as anotações de da Vinci + </w:t>
      </w:r>
      <w:proofErr w:type="spellStart"/>
      <w:r w:rsidR="00DA3E1D">
        <w:t>hover</w:t>
      </w:r>
      <w:proofErr w:type="spellEnd"/>
      <w:r w:rsidR="00DA3E1D">
        <w:t xml:space="preserve"> para desborrar e aumentar as anotações para facilitar a visualização pelo usuário</w:t>
      </w:r>
    </w:p>
    <w:p w14:paraId="0B0F3A42" w14:textId="71ADC19E" w:rsidR="00812EA6" w:rsidRPr="00836A93" w:rsidRDefault="00812EA6" w:rsidP="00812EA6">
      <w:pPr>
        <w:rPr>
          <w:b/>
          <w:bCs/>
        </w:rPr>
      </w:pPr>
      <w:proofErr w:type="gramStart"/>
      <w:r w:rsidRPr="00836A93">
        <w:rPr>
          <w:b/>
          <w:bCs/>
        </w:rPr>
        <w:t>Login.html :</w:t>
      </w:r>
      <w:proofErr w:type="gramEnd"/>
      <w:r w:rsidR="009063EA">
        <w:rPr>
          <w:b/>
          <w:bCs/>
        </w:rPr>
        <w:t xml:space="preserve"> </w:t>
      </w:r>
      <w:r w:rsidR="009063EA">
        <w:t>Estilização padrão</w:t>
      </w:r>
    </w:p>
    <w:p w14:paraId="623AA495" w14:textId="30BD15BB" w:rsidR="00812EA6" w:rsidRDefault="00812EA6" w:rsidP="00812EA6">
      <w:pPr>
        <w:rPr>
          <w:b/>
          <w:bCs/>
        </w:rPr>
      </w:pPr>
      <w:r w:rsidRPr="00836A93">
        <w:rPr>
          <w:b/>
          <w:bCs/>
        </w:rPr>
        <w:t>&gt;&gt;</w:t>
      </w:r>
      <w:proofErr w:type="spellStart"/>
      <w:r w:rsidRPr="00836A93">
        <w:rPr>
          <w:b/>
          <w:bCs/>
        </w:rPr>
        <w:t>Usuario</w:t>
      </w:r>
      <w:proofErr w:type="spellEnd"/>
      <w:r w:rsidRPr="00836A93">
        <w:rPr>
          <w:b/>
          <w:bCs/>
        </w:rPr>
        <w:t>&lt;&lt;</w:t>
      </w:r>
    </w:p>
    <w:p w14:paraId="60F77CBA" w14:textId="3107558E" w:rsidR="009702C3" w:rsidRPr="009702C3" w:rsidRDefault="009702C3" w:rsidP="00812EA6">
      <w:r>
        <w:rPr>
          <w:b/>
          <w:bCs/>
        </w:rPr>
        <w:t xml:space="preserve">Header.css: </w:t>
      </w:r>
      <w:r>
        <w:t xml:space="preserve">Estilização padrão + </w:t>
      </w:r>
      <w:proofErr w:type="spellStart"/>
      <w:r>
        <w:t>hover</w:t>
      </w:r>
      <w:proofErr w:type="spellEnd"/>
      <w:r>
        <w:t xml:space="preserve"> para estilizar os botões e fazer aumentar de tamanho e mudar de cor conforme o usuário passa o mouse neles</w:t>
      </w:r>
    </w:p>
    <w:p w14:paraId="7EC8C137" w14:textId="3691236C" w:rsidR="00812EA6" w:rsidRPr="00836A93" w:rsidRDefault="00812EA6" w:rsidP="00812EA6">
      <w:pPr>
        <w:rPr>
          <w:b/>
          <w:bCs/>
        </w:rPr>
      </w:pPr>
      <w:proofErr w:type="gramStart"/>
      <w:r w:rsidRPr="00836A93">
        <w:rPr>
          <w:b/>
          <w:bCs/>
        </w:rPr>
        <w:t>Cards.</w:t>
      </w:r>
      <w:r w:rsidR="009702C3">
        <w:rPr>
          <w:b/>
          <w:bCs/>
        </w:rPr>
        <w:t>css</w:t>
      </w:r>
      <w:r w:rsidRPr="00836A93">
        <w:rPr>
          <w:b/>
          <w:bCs/>
        </w:rPr>
        <w:t xml:space="preserve"> :</w:t>
      </w:r>
      <w:proofErr w:type="gramEnd"/>
      <w:r w:rsidR="009063EA">
        <w:rPr>
          <w:b/>
          <w:bCs/>
        </w:rPr>
        <w:t xml:space="preserve"> </w:t>
      </w:r>
      <w:r w:rsidR="009063EA">
        <w:t>Estilização padrão</w:t>
      </w:r>
      <w:r w:rsidR="00DA3E1D">
        <w:t xml:space="preserve"> + </w:t>
      </w:r>
      <w:proofErr w:type="spellStart"/>
      <w:r w:rsidR="00DA3E1D">
        <w:t>hover</w:t>
      </w:r>
      <w:proofErr w:type="spellEnd"/>
      <w:r w:rsidR="00DA3E1D">
        <w:t xml:space="preserve"> para estilizar os botões e fazer aumentar de tamanho e mudar de cor conforme o usuário passa o mouse neles</w:t>
      </w:r>
    </w:p>
    <w:p w14:paraId="76A95A0E" w14:textId="1438D0BF" w:rsidR="00812EA6" w:rsidRPr="00836A93" w:rsidRDefault="00812EA6" w:rsidP="00812EA6">
      <w:pPr>
        <w:rPr>
          <w:b/>
          <w:bCs/>
        </w:rPr>
      </w:pPr>
      <w:proofErr w:type="gramStart"/>
      <w:r w:rsidRPr="00836A93">
        <w:rPr>
          <w:b/>
          <w:bCs/>
        </w:rPr>
        <w:t>Dashboard.</w:t>
      </w:r>
      <w:r w:rsidR="009702C3">
        <w:rPr>
          <w:b/>
          <w:bCs/>
        </w:rPr>
        <w:t>css</w:t>
      </w:r>
      <w:r w:rsidRPr="00836A93">
        <w:rPr>
          <w:b/>
          <w:bCs/>
        </w:rPr>
        <w:t xml:space="preserve"> :</w:t>
      </w:r>
      <w:proofErr w:type="gramEnd"/>
      <w:r w:rsidR="009063EA">
        <w:rPr>
          <w:b/>
          <w:bCs/>
        </w:rPr>
        <w:t xml:space="preserve"> </w:t>
      </w:r>
      <w:r w:rsidR="00DA3E1D">
        <w:t xml:space="preserve">Estilização padrão + </w:t>
      </w:r>
      <w:proofErr w:type="spellStart"/>
      <w:r w:rsidR="00DA3E1D">
        <w:t>hover</w:t>
      </w:r>
      <w:proofErr w:type="spellEnd"/>
      <w:r w:rsidR="00DA3E1D">
        <w:t xml:space="preserve"> para estilizar os botões e fazer aumentar de tamanho e mudar de cor conforme o usuário passa o mouse neles</w:t>
      </w:r>
    </w:p>
    <w:p w14:paraId="59F0CDAF" w14:textId="6E3B8B41" w:rsidR="00812EA6" w:rsidRPr="00836A93" w:rsidRDefault="00812EA6" w:rsidP="00812EA6">
      <w:pPr>
        <w:rPr>
          <w:b/>
          <w:bCs/>
        </w:rPr>
      </w:pPr>
      <w:proofErr w:type="gramStart"/>
      <w:r w:rsidRPr="00836A93">
        <w:rPr>
          <w:b/>
          <w:bCs/>
        </w:rPr>
        <w:t>Mural.</w:t>
      </w:r>
      <w:r w:rsidR="009702C3">
        <w:rPr>
          <w:b/>
          <w:bCs/>
        </w:rPr>
        <w:t xml:space="preserve">css </w:t>
      </w:r>
      <w:r w:rsidRPr="00836A93">
        <w:rPr>
          <w:b/>
          <w:bCs/>
        </w:rPr>
        <w:t>:</w:t>
      </w:r>
      <w:proofErr w:type="gramEnd"/>
      <w:r w:rsidR="009063EA">
        <w:rPr>
          <w:b/>
          <w:bCs/>
        </w:rPr>
        <w:t xml:space="preserve"> </w:t>
      </w:r>
      <w:r w:rsidR="00DA3E1D">
        <w:t xml:space="preserve">Estilização padrão + </w:t>
      </w:r>
      <w:proofErr w:type="spellStart"/>
      <w:r w:rsidR="00DA3E1D">
        <w:t>hover</w:t>
      </w:r>
      <w:proofErr w:type="spellEnd"/>
      <w:r w:rsidR="00DA3E1D">
        <w:t xml:space="preserve"> para estilizar os botões e fazer aumentar de tamanho e mudar de cor conforme o usuário passa o mouse neles</w:t>
      </w:r>
    </w:p>
    <w:p w14:paraId="46ABD616" w14:textId="77777777" w:rsidR="00812EA6" w:rsidRDefault="00812EA6" w:rsidP="00812EA6"/>
    <w:p w14:paraId="236782CE" w14:textId="1F10FFCB" w:rsidR="00812EA6" w:rsidRPr="00B93CCD" w:rsidRDefault="00812EA6" w:rsidP="00812EA6">
      <w:pPr>
        <w:rPr>
          <w:b/>
          <w:bCs/>
        </w:rPr>
      </w:pPr>
      <w:r w:rsidRPr="004B1208">
        <w:tab/>
      </w:r>
      <w:r>
        <w:rPr>
          <w:b/>
          <w:bCs/>
        </w:rPr>
        <w:t>JS</w:t>
      </w:r>
      <w:r w:rsidRPr="00B93CCD">
        <w:rPr>
          <w:b/>
          <w:bCs/>
        </w:rPr>
        <w:t>:</w:t>
      </w:r>
    </w:p>
    <w:p w14:paraId="5511E3FD" w14:textId="77777777" w:rsidR="00812EA6" w:rsidRPr="00836A93" w:rsidRDefault="00812EA6" w:rsidP="00812EA6">
      <w:pPr>
        <w:rPr>
          <w:b/>
          <w:bCs/>
        </w:rPr>
      </w:pPr>
      <w:r w:rsidRPr="00836A93">
        <w:rPr>
          <w:b/>
          <w:bCs/>
        </w:rPr>
        <w:t>&gt;&gt;Site&lt;&lt;</w:t>
      </w:r>
    </w:p>
    <w:p w14:paraId="2A6441DE" w14:textId="1AB32375" w:rsidR="00812EA6" w:rsidRPr="00DD598C" w:rsidRDefault="00812EA6" w:rsidP="00812EA6">
      <w:proofErr w:type="gramStart"/>
      <w:r w:rsidRPr="00836A93">
        <w:rPr>
          <w:b/>
          <w:bCs/>
        </w:rPr>
        <w:t>Artigos.html :</w:t>
      </w:r>
      <w:proofErr w:type="gramEnd"/>
      <w:r w:rsidR="00DD598C">
        <w:rPr>
          <w:b/>
          <w:bCs/>
        </w:rPr>
        <w:t xml:space="preserve"> </w:t>
      </w:r>
      <w:r w:rsidR="00DD598C">
        <w:t>Nada de JS</w:t>
      </w:r>
      <w:r w:rsidR="00DD598C">
        <w:tab/>
      </w:r>
    </w:p>
    <w:p w14:paraId="1F47B93D" w14:textId="032E4085" w:rsidR="00812EA6" w:rsidRPr="00836A93" w:rsidRDefault="00812EA6" w:rsidP="00DD598C">
      <w:pPr>
        <w:rPr>
          <w:b/>
          <w:bCs/>
        </w:rPr>
      </w:pPr>
      <w:proofErr w:type="gramStart"/>
      <w:r w:rsidRPr="00836A93">
        <w:rPr>
          <w:b/>
          <w:bCs/>
        </w:rPr>
        <w:t>Cadastro.html :</w:t>
      </w:r>
      <w:proofErr w:type="gramEnd"/>
      <w:r w:rsidR="00DD598C">
        <w:rPr>
          <w:b/>
          <w:bCs/>
        </w:rPr>
        <w:t xml:space="preserve"> </w:t>
      </w:r>
      <w:r w:rsidR="00DD598C">
        <w:t>Função cadastrar() que pega as informações digitadas nos inputs, valida e insere no banco de dados e em seguida direciona o usuário para a tela de login.</w:t>
      </w:r>
    </w:p>
    <w:p w14:paraId="1D9A249E" w14:textId="607552F7" w:rsidR="00812EA6" w:rsidRPr="00DD598C" w:rsidRDefault="00812EA6" w:rsidP="00812EA6">
      <w:proofErr w:type="gramStart"/>
      <w:r w:rsidRPr="00836A93">
        <w:rPr>
          <w:b/>
          <w:bCs/>
        </w:rPr>
        <w:t>Index.html :</w:t>
      </w:r>
      <w:proofErr w:type="gramEnd"/>
      <w:r w:rsidR="00DD598C">
        <w:rPr>
          <w:b/>
          <w:bCs/>
        </w:rPr>
        <w:t xml:space="preserve"> </w:t>
      </w:r>
      <w:r w:rsidR="00DD598C">
        <w:t>Nada de JS</w:t>
      </w:r>
    </w:p>
    <w:p w14:paraId="3D7B7181" w14:textId="44597A5B" w:rsidR="00812EA6" w:rsidRPr="00DD598C" w:rsidRDefault="00812EA6" w:rsidP="00812EA6">
      <w:proofErr w:type="gramStart"/>
      <w:r w:rsidRPr="00836A93">
        <w:rPr>
          <w:b/>
          <w:bCs/>
        </w:rPr>
        <w:t>Login.html :</w:t>
      </w:r>
      <w:proofErr w:type="gramEnd"/>
      <w:r w:rsidR="00DD598C">
        <w:rPr>
          <w:b/>
          <w:bCs/>
        </w:rPr>
        <w:t xml:space="preserve"> </w:t>
      </w:r>
      <w:r w:rsidR="00DD598C">
        <w:t>Função entrar() que pega as informações digitadas nos inputs, valida e insere no banco de dados e sem seguida direciona o usuário para as páginas dentro da pasta ‘Dashboards’ que são as páginas de usuário</w:t>
      </w:r>
    </w:p>
    <w:p w14:paraId="43BE2CDE" w14:textId="77777777" w:rsidR="00812EA6" w:rsidRPr="00836A93" w:rsidRDefault="00812EA6" w:rsidP="00812EA6">
      <w:pPr>
        <w:rPr>
          <w:b/>
          <w:bCs/>
        </w:rPr>
      </w:pPr>
      <w:r w:rsidRPr="00836A93">
        <w:rPr>
          <w:b/>
          <w:bCs/>
        </w:rPr>
        <w:t>&gt;&gt;</w:t>
      </w:r>
      <w:proofErr w:type="spellStart"/>
      <w:r w:rsidRPr="00836A93">
        <w:rPr>
          <w:b/>
          <w:bCs/>
        </w:rPr>
        <w:t>Usuario</w:t>
      </w:r>
      <w:proofErr w:type="spellEnd"/>
      <w:r w:rsidRPr="00836A93">
        <w:rPr>
          <w:b/>
          <w:bCs/>
        </w:rPr>
        <w:t>&lt;&lt;</w:t>
      </w:r>
    </w:p>
    <w:p w14:paraId="71CC13AB" w14:textId="65AB8C56" w:rsidR="00812EA6" w:rsidRPr="00DD598C" w:rsidRDefault="00812EA6" w:rsidP="00812EA6">
      <w:proofErr w:type="gramStart"/>
      <w:r w:rsidRPr="00836A93">
        <w:rPr>
          <w:b/>
          <w:bCs/>
        </w:rPr>
        <w:t>Cards.html :</w:t>
      </w:r>
      <w:proofErr w:type="gramEnd"/>
      <w:r w:rsidR="00DD598C">
        <w:rPr>
          <w:b/>
          <w:bCs/>
        </w:rPr>
        <w:t xml:space="preserve"> </w:t>
      </w:r>
      <w:r w:rsidR="00B7538D">
        <w:t>Nada de JS</w:t>
      </w:r>
    </w:p>
    <w:p w14:paraId="3827C758" w14:textId="77777777" w:rsidR="00B7538D" w:rsidRDefault="00812EA6" w:rsidP="00812EA6">
      <w:proofErr w:type="gramStart"/>
      <w:r w:rsidRPr="00836A93">
        <w:rPr>
          <w:b/>
          <w:bCs/>
        </w:rPr>
        <w:lastRenderedPageBreak/>
        <w:t>Dashboard.html :</w:t>
      </w:r>
      <w:proofErr w:type="gramEnd"/>
      <w:r w:rsidR="00B7538D">
        <w:rPr>
          <w:b/>
          <w:bCs/>
        </w:rPr>
        <w:t xml:space="preserve"> </w:t>
      </w:r>
      <w:r w:rsidR="00B7538D">
        <w:t xml:space="preserve">Função </w:t>
      </w:r>
      <w:proofErr w:type="spellStart"/>
      <w:r w:rsidR="00B7538D">
        <w:t>ObterDadosGrafico</w:t>
      </w:r>
      <w:proofErr w:type="spellEnd"/>
      <w:r w:rsidR="00B7538D">
        <w:t xml:space="preserve">() que pega informações do Banco de dados e insere no gráfico para o usuário ver quantas pessoas tiveram quais quantidades de acertos do Quiz. </w:t>
      </w:r>
    </w:p>
    <w:p w14:paraId="3D1B6ADA" w14:textId="649E08FA" w:rsidR="00812EA6" w:rsidRPr="00B7538D" w:rsidRDefault="00B7538D" w:rsidP="00812EA6">
      <w:r>
        <w:t xml:space="preserve">Função </w:t>
      </w:r>
      <w:proofErr w:type="spellStart"/>
      <w:proofErr w:type="gramStart"/>
      <w:r>
        <w:t>plotarGrafico</w:t>
      </w:r>
      <w:proofErr w:type="spellEnd"/>
      <w:r>
        <w:t>(</w:t>
      </w:r>
      <w:proofErr w:type="gramEnd"/>
      <w:r>
        <w:t>) é a configuração do gráfico.</w:t>
      </w:r>
    </w:p>
    <w:p w14:paraId="5FDEFE0B" w14:textId="5F18E1BA" w:rsidR="00812EA6" w:rsidRDefault="00812EA6" w:rsidP="00812EA6">
      <w:proofErr w:type="gramStart"/>
      <w:r w:rsidRPr="00836A93">
        <w:rPr>
          <w:b/>
          <w:bCs/>
        </w:rPr>
        <w:t>Mural.html :</w:t>
      </w:r>
      <w:proofErr w:type="gramEnd"/>
      <w:r w:rsidR="00B7538D">
        <w:rPr>
          <w:b/>
          <w:bCs/>
        </w:rPr>
        <w:t xml:space="preserve"> </w:t>
      </w:r>
      <w:r w:rsidR="00B7538D">
        <w:t>Função começar() que muda o display dos elementos para começar o Quis.</w:t>
      </w:r>
    </w:p>
    <w:p w14:paraId="5898755C" w14:textId="6AD7CC71" w:rsidR="00B7538D" w:rsidRDefault="00B7538D" w:rsidP="00812EA6">
      <w:r>
        <w:t xml:space="preserve">Função responder(resposta) que pega a resposta do usuário e insere em um vetor para ser comparado às respostas certas e gerar a pontuação na função </w:t>
      </w:r>
      <w:proofErr w:type="spellStart"/>
      <w:proofErr w:type="gramStart"/>
      <w:r w:rsidR="001762AC">
        <w:t>finalizarQuiz</w:t>
      </w:r>
      <w:proofErr w:type="spellEnd"/>
      <w:r>
        <w:t>(</w:t>
      </w:r>
      <w:proofErr w:type="gramEnd"/>
      <w:r>
        <w:t>)</w:t>
      </w:r>
    </w:p>
    <w:p w14:paraId="7A750246" w14:textId="3EE285BF" w:rsidR="00B7538D" w:rsidRPr="00B7538D" w:rsidRDefault="00B7538D" w:rsidP="00812EA6">
      <w:r>
        <w:t>Funções mudarquiz12(), mudarquiz23() e mudarquiz34() servem para mudar o display dos elementos para dar continuidade ao Quiz.</w:t>
      </w:r>
    </w:p>
    <w:p w14:paraId="2F54AC50" w14:textId="641F0048" w:rsidR="00812EA6" w:rsidRDefault="001762AC" w:rsidP="00A66A93">
      <w:r>
        <w:t xml:space="preserve">Função </w:t>
      </w:r>
      <w:proofErr w:type="spellStart"/>
      <w:proofErr w:type="gramStart"/>
      <w:r>
        <w:t>finalizarQuiz</w:t>
      </w:r>
      <w:proofErr w:type="spellEnd"/>
      <w:r>
        <w:t>(</w:t>
      </w:r>
      <w:proofErr w:type="gramEnd"/>
      <w:r>
        <w:t>) serve para finalizar o Quiz, alterando os displays dos elementos ,e mostrar para o usuário a sua pontuação.</w:t>
      </w:r>
    </w:p>
    <w:p w14:paraId="145AC7BD" w14:textId="5DAB410F" w:rsidR="001762AC" w:rsidRDefault="001762AC" w:rsidP="00A66A93">
      <w:r>
        <w:t xml:space="preserve">Função </w:t>
      </w:r>
      <w:proofErr w:type="gramStart"/>
      <w:r>
        <w:t>ranquear(</w:t>
      </w:r>
      <w:proofErr w:type="gramEnd"/>
      <w:r>
        <w:t>) serve para pegar a pontuação do usuário e inserir no banco de dados.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5" w:name="_Toc154569928"/>
    </w:p>
    <w:p w14:paraId="33F3CD6E" w14:textId="0E577C96" w:rsidR="00A66A93" w:rsidRPr="00192CAB" w:rsidRDefault="009F6CAE" w:rsidP="00A66A93">
      <w:pPr>
        <w:pStyle w:val="Ttulo2"/>
        <w:rPr>
          <w:b/>
        </w:rPr>
      </w:pPr>
      <w:bookmarkStart w:id="16" w:name="_Toc73427777"/>
      <w:r>
        <w:rPr>
          <w:b/>
        </w:rPr>
        <w:t xml:space="preserve"> </w:t>
      </w:r>
      <w:r w:rsidR="00A66A93" w:rsidRPr="00192CAB">
        <w:rPr>
          <w:b/>
        </w:rPr>
        <w:t>Solução Técnica - Ap</w:t>
      </w:r>
      <w:bookmarkEnd w:id="16"/>
      <w:r w:rsidR="00C3236C">
        <w:rPr>
          <w:b/>
        </w:rPr>
        <w:t>I</w:t>
      </w:r>
    </w:p>
    <w:p w14:paraId="2B1CD552" w14:textId="15BC82E2" w:rsidR="00A66A93" w:rsidRDefault="00A66A93" w:rsidP="00A66A93">
      <w:pPr>
        <w:rPr>
          <w:b/>
          <w:bCs/>
        </w:rPr>
      </w:pPr>
      <w:r w:rsidRPr="004B1208">
        <w:tab/>
      </w:r>
      <w:r w:rsidR="004137E3">
        <w:rPr>
          <w:b/>
          <w:bCs/>
        </w:rPr>
        <w:t>JS</w:t>
      </w:r>
    </w:p>
    <w:p w14:paraId="7BF5D9F6" w14:textId="162E850E" w:rsidR="004137E3" w:rsidRDefault="004137E3" w:rsidP="00A66A93">
      <w:r>
        <w:t xml:space="preserve">Função </w:t>
      </w:r>
      <w:proofErr w:type="gramStart"/>
      <w:r>
        <w:t>cadastrar(</w:t>
      </w:r>
      <w:proofErr w:type="gramEnd"/>
      <w:r>
        <w:t>) insere o Cadastro do usuário no Banco de Dados.</w:t>
      </w:r>
    </w:p>
    <w:p w14:paraId="36090905" w14:textId="7D2B1CC2" w:rsidR="004137E3" w:rsidRDefault="004137E3" w:rsidP="00A66A93">
      <w:r>
        <w:t xml:space="preserve">Função </w:t>
      </w:r>
      <w:proofErr w:type="gramStart"/>
      <w:r>
        <w:t>entrar(</w:t>
      </w:r>
      <w:proofErr w:type="gramEnd"/>
      <w:r>
        <w:t xml:space="preserve">) faz um </w:t>
      </w:r>
      <w:proofErr w:type="spellStart"/>
      <w:r>
        <w:t>insert</w:t>
      </w:r>
      <w:proofErr w:type="spellEnd"/>
      <w:r>
        <w:t xml:space="preserve"> no banco de dados para validar se o </w:t>
      </w:r>
      <w:proofErr w:type="spellStart"/>
      <w:r>
        <w:t>email</w:t>
      </w:r>
      <w:proofErr w:type="spellEnd"/>
      <w:r>
        <w:t xml:space="preserve"> e a senha que o usuário colocou nos inputs conferem. Se retornar valor, então está certo e ele efetua o login e é redirecionado a página de usuário.</w:t>
      </w:r>
    </w:p>
    <w:p w14:paraId="79FB38AE" w14:textId="5677A49D" w:rsidR="004137E3" w:rsidRDefault="004137E3" w:rsidP="00A66A93">
      <w:r>
        <w:t xml:space="preserve">Função </w:t>
      </w:r>
      <w:proofErr w:type="spellStart"/>
      <w:proofErr w:type="gramStart"/>
      <w:r>
        <w:t>limparSessao</w:t>
      </w:r>
      <w:proofErr w:type="spellEnd"/>
      <w:r>
        <w:t>(</w:t>
      </w:r>
      <w:proofErr w:type="gramEnd"/>
      <w:r>
        <w:t xml:space="preserve">) limpa os dados do </w:t>
      </w:r>
      <w:proofErr w:type="spellStart"/>
      <w:r>
        <w:t>sessionStorage</w:t>
      </w:r>
      <w:proofErr w:type="spellEnd"/>
      <w:r>
        <w:t>.</w:t>
      </w:r>
    </w:p>
    <w:p w14:paraId="46F2ED02" w14:textId="40DE4A0A" w:rsidR="004137E3" w:rsidRDefault="004137E3" w:rsidP="00A66A93">
      <w:r>
        <w:t xml:space="preserve">Função </w:t>
      </w:r>
      <w:proofErr w:type="gramStart"/>
      <w:r>
        <w:t>aguardar(</w:t>
      </w:r>
      <w:proofErr w:type="gramEnd"/>
      <w:r>
        <w:t xml:space="preserve">) muda o display da </w:t>
      </w:r>
      <w:proofErr w:type="spellStart"/>
      <w:r>
        <w:t>div</w:t>
      </w:r>
      <w:proofErr w:type="spellEnd"/>
      <w:r>
        <w:t xml:space="preserve"> com um gif de carregamento para flex.</w:t>
      </w:r>
    </w:p>
    <w:p w14:paraId="3372E5F6" w14:textId="25AC5E55" w:rsidR="004137E3" w:rsidRDefault="004137E3" w:rsidP="00A66A93">
      <w:r>
        <w:t xml:space="preserve">Função </w:t>
      </w:r>
      <w:proofErr w:type="spellStart"/>
      <w:proofErr w:type="gramStart"/>
      <w:r>
        <w:t>finalizarAguardar</w:t>
      </w:r>
      <w:proofErr w:type="spellEnd"/>
      <w:r>
        <w:t>(</w:t>
      </w:r>
      <w:proofErr w:type="gramEnd"/>
      <w:r>
        <w:t xml:space="preserve">) muda o display da </w:t>
      </w:r>
      <w:proofErr w:type="spellStart"/>
      <w:r>
        <w:t>div</w:t>
      </w:r>
      <w:proofErr w:type="spellEnd"/>
      <w:r>
        <w:t xml:space="preserve"> com um gif de carregamento para </w:t>
      </w:r>
      <w:proofErr w:type="spellStart"/>
      <w:r>
        <w:t>none</w:t>
      </w:r>
      <w:proofErr w:type="spellEnd"/>
      <w:r>
        <w:t>.</w:t>
      </w:r>
    </w:p>
    <w:p w14:paraId="60ABB227" w14:textId="1E9C0CB7" w:rsidR="004137E3" w:rsidRDefault="004137E3" w:rsidP="00A66A93">
      <w:r>
        <w:t xml:space="preserve">Função </w:t>
      </w:r>
      <w:proofErr w:type="spellStart"/>
      <w:proofErr w:type="gramStart"/>
      <w:r>
        <w:t>valirdarSessao</w:t>
      </w:r>
      <w:proofErr w:type="spellEnd"/>
      <w:r>
        <w:t>(</w:t>
      </w:r>
      <w:proofErr w:type="gramEnd"/>
      <w:r>
        <w:t xml:space="preserve">) checa se existe dados no </w:t>
      </w:r>
      <w:proofErr w:type="spellStart"/>
      <w:r>
        <w:t>sessionStorage</w:t>
      </w:r>
      <w:proofErr w:type="spellEnd"/>
      <w:r>
        <w:t>, se for nulo, ele sai da página de usuário.</w:t>
      </w:r>
    </w:p>
    <w:p w14:paraId="63A08625" w14:textId="77777777" w:rsidR="004137E3" w:rsidRPr="004137E3" w:rsidRDefault="004137E3" w:rsidP="00A66A93"/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4D534D73" w:rsidR="00A66A93" w:rsidRPr="00192CAB" w:rsidRDefault="009F6CAE" w:rsidP="00A66A93">
      <w:pPr>
        <w:pStyle w:val="Ttulo2"/>
        <w:rPr>
          <w:b/>
        </w:rPr>
      </w:pPr>
      <w:bookmarkStart w:id="17" w:name="_Toc73427778"/>
      <w:r>
        <w:rPr>
          <w:b/>
        </w:rPr>
        <w:lastRenderedPageBreak/>
        <w:t xml:space="preserve"> </w:t>
      </w:r>
      <w:r w:rsidR="00A66A93" w:rsidRPr="00192CAB">
        <w:rPr>
          <w:b/>
        </w:rPr>
        <w:t>Banco de Dados</w:t>
      </w:r>
      <w:bookmarkEnd w:id="17"/>
      <w:r w:rsidR="00A66A93" w:rsidRPr="00192CAB">
        <w:rPr>
          <w:b/>
        </w:rPr>
        <w:t xml:space="preserve"> </w:t>
      </w:r>
    </w:p>
    <w:p w14:paraId="22D6D02A" w14:textId="5C5EC190" w:rsidR="00A66A93" w:rsidRDefault="00A66A93" w:rsidP="00A66A93">
      <w:r w:rsidRPr="004B1208">
        <w:tab/>
      </w:r>
      <w:r w:rsidR="003463DA">
        <w:rPr>
          <w:noProof/>
        </w:rPr>
        <w:drawing>
          <wp:inline distT="0" distB="0" distL="0" distR="0" wp14:anchorId="180F9AB1" wp14:editId="29AE38BE">
            <wp:extent cx="4362450" cy="2867025"/>
            <wp:effectExtent l="0" t="0" r="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A800" w14:textId="48C40674" w:rsidR="003463DA" w:rsidRDefault="003463DA" w:rsidP="00A66A93">
      <w:r>
        <w:t xml:space="preserve">Tabela usuário com Campos </w:t>
      </w:r>
      <w:r w:rsidR="00802A70">
        <w:t>de</w:t>
      </w:r>
      <w:r>
        <w:t xml:space="preserve"> informações do usuário com recursividade, pois existe em premissa do usuário fazer convites para as pessoas entrarem no </w:t>
      </w:r>
      <w:proofErr w:type="spellStart"/>
      <w:r>
        <w:t>siste</w:t>
      </w:r>
      <w:proofErr w:type="spellEnd"/>
      <w:r>
        <w:t>. Desse modo, é possível guardar quem convidou cada pessoa ou se ela veio sem convite para o site.</w:t>
      </w:r>
    </w:p>
    <w:p w14:paraId="110FFB4C" w14:textId="612A0C99" w:rsidR="003463DA" w:rsidRDefault="003463DA" w:rsidP="00A66A93">
      <w:r>
        <w:t xml:space="preserve">Tabela ranking com </w:t>
      </w:r>
      <w:proofErr w:type="spellStart"/>
      <w:r>
        <w:t>fkUsuario</w:t>
      </w:r>
      <w:proofErr w:type="spellEnd"/>
      <w:r>
        <w:t xml:space="preserve"> para identificação de qual usuário fez aquela jogada, quantos pontos fez e gerar um </w:t>
      </w:r>
      <w:proofErr w:type="spellStart"/>
      <w:r>
        <w:t>analytics</w:t>
      </w:r>
      <w:proofErr w:type="spellEnd"/>
      <w:r>
        <w:t xml:space="preserve"> sobre essas jogadas.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5"/>
    <w:p w14:paraId="6AF77C18" w14:textId="477DEC80" w:rsidR="00370E34" w:rsidRDefault="005900C5" w:rsidP="00DA3E1D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DA3E1D">
        <w:t>CONCLUSÕES</w:t>
      </w:r>
    </w:p>
    <w:p w14:paraId="3360A73F" w14:textId="77777777" w:rsidR="00370E34" w:rsidRDefault="00370E34" w:rsidP="00AB1F1F">
      <w:pPr>
        <w:pStyle w:val="Ttulo1"/>
      </w:pPr>
      <w:bookmarkStart w:id="18" w:name="_Ref125307146"/>
      <w:bookmarkStart w:id="19" w:name="_Toc125374527"/>
      <w:bookmarkStart w:id="20" w:name="_Toc156754424"/>
      <w:bookmarkStart w:id="21" w:name="_Toc73427784"/>
      <w:r>
        <w:lastRenderedPageBreak/>
        <w:t>CONCLUSÕES</w:t>
      </w:r>
      <w:bookmarkEnd w:id="18"/>
      <w:bookmarkEnd w:id="19"/>
      <w:bookmarkEnd w:id="20"/>
      <w:bookmarkEnd w:id="21"/>
    </w:p>
    <w:p w14:paraId="3CFDBC54" w14:textId="4B6ABF32" w:rsidR="00573DD1" w:rsidRPr="00192CAB" w:rsidRDefault="009F6CAE" w:rsidP="00573DD1">
      <w:pPr>
        <w:pStyle w:val="Ttulo2"/>
        <w:rPr>
          <w:b/>
        </w:rPr>
      </w:pPr>
      <w:bookmarkStart w:id="22" w:name="_Toc73427786"/>
      <w:r>
        <w:rPr>
          <w:b/>
        </w:rPr>
        <w:t xml:space="preserve"> </w:t>
      </w:r>
      <w:r w:rsidR="00573DD1" w:rsidRPr="00192CAB">
        <w:rPr>
          <w:b/>
        </w:rPr>
        <w:t>Processo de aprendizado com o projeto</w:t>
      </w:r>
      <w:bookmarkEnd w:id="22"/>
      <w:r w:rsidR="00573DD1" w:rsidRPr="00192CAB">
        <w:rPr>
          <w:b/>
        </w:rPr>
        <w:t xml:space="preserve"> </w:t>
      </w:r>
      <w:r w:rsidR="004179AE">
        <w:rPr>
          <w:b/>
        </w:rPr>
        <w:tab/>
      </w:r>
    </w:p>
    <w:p w14:paraId="6D2EADF7" w14:textId="24FBE0AA" w:rsidR="00573DD1" w:rsidRDefault="00573DD1" w:rsidP="00573DD1">
      <w:r w:rsidRPr="004B1208">
        <w:tab/>
      </w:r>
      <w:r w:rsidR="00B61376">
        <w:t>No processo de elaboração deste projeto pude perceber o quão versátil e frequente eu posso ser. Ao fazer todos os processos de um site integrado com Banco de Dados de um modo que me deixou muito satisfeito.</w:t>
      </w:r>
    </w:p>
    <w:p w14:paraId="6DE6A715" w14:textId="689CA16A" w:rsidR="00B61376" w:rsidRDefault="00B61376" w:rsidP="00573DD1">
      <w:r>
        <w:tab/>
        <w:t xml:space="preserve">Estou muito feliz com o </w:t>
      </w:r>
      <w:proofErr w:type="gramStart"/>
      <w:r>
        <w:t>produto final</w:t>
      </w:r>
      <w:proofErr w:type="gramEnd"/>
      <w:r>
        <w:t xml:space="preserve"> do projeto e extremamente surpreso com a minha evolução no curso. Não pensei que conseguiria fazer algo assim em apenas 1 semestre.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C00CADA" w:rsidR="00573DD1" w:rsidRPr="00192CAB" w:rsidRDefault="00E14446" w:rsidP="00FD4F54">
      <w:pPr>
        <w:pStyle w:val="Ttulo2"/>
        <w:rPr>
          <w:b/>
        </w:rPr>
      </w:pPr>
      <w:bookmarkStart w:id="23" w:name="_Toc73427787"/>
      <w:r>
        <w:rPr>
          <w:b/>
        </w:rPr>
        <w:t xml:space="preserve"> </w:t>
      </w:r>
      <w:r w:rsidR="00FD4F54" w:rsidRPr="00192CAB">
        <w:rPr>
          <w:b/>
        </w:rPr>
        <w:t>Considerações finais</w:t>
      </w:r>
      <w:bookmarkEnd w:id="23"/>
    </w:p>
    <w:p w14:paraId="1EB39B9F" w14:textId="0492C7D1" w:rsidR="00573DD1" w:rsidRDefault="00573DD1" w:rsidP="00573DD1">
      <w:r w:rsidRPr="004B1208">
        <w:tab/>
      </w:r>
      <w:r w:rsidR="00B61376">
        <w:t xml:space="preserve">Gostaria de parabenizar todo corpo docente da </w:t>
      </w:r>
      <w:proofErr w:type="spellStart"/>
      <w:r w:rsidR="00B61376">
        <w:t>SPTech</w:t>
      </w:r>
      <w:proofErr w:type="spellEnd"/>
      <w:r w:rsidR="00B61376">
        <w:t xml:space="preserve">. Todos os professores, assistentes e monitores foram muito atenciosos comigo quando precisei esclarecer minhas dúvidas. </w:t>
      </w:r>
    </w:p>
    <w:p w14:paraId="0E085EF1" w14:textId="41684DA8" w:rsidR="00B61376" w:rsidRDefault="00B61376" w:rsidP="00573DD1">
      <w:r>
        <w:tab/>
        <w:t>Sou extremamente grato por estar fazendo parte do Projeto Geração Futura e creio que essa relação entre aluno e faculdade ainda vai gerar frutos muito bons.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24" w:name="_Toc124080469"/>
      <w:bookmarkStart w:id="25" w:name="_Toc125201972"/>
      <w:bookmarkStart w:id="26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0"/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27" w:name="_Toc156754425"/>
      <w:bookmarkStart w:id="28" w:name="_Toc73427788"/>
      <w:r w:rsidRPr="00B55442">
        <w:lastRenderedPageBreak/>
        <w:t>ReferÊncias</w:t>
      </w:r>
      <w:bookmarkEnd w:id="24"/>
      <w:bookmarkEnd w:id="25"/>
      <w:bookmarkEnd w:id="26"/>
      <w:bookmarkEnd w:id="27"/>
      <w:bookmarkEnd w:id="28"/>
    </w:p>
    <w:p w14:paraId="0A3363DE" w14:textId="77777777" w:rsidR="00370E34" w:rsidRPr="00B55442" w:rsidRDefault="00370E34" w:rsidP="00AB1F1F">
      <w:pPr>
        <w:pStyle w:val="Ttulo"/>
      </w:pPr>
    </w:p>
    <w:p w14:paraId="2C534376" w14:textId="275BB98B" w:rsidR="000C07FE" w:rsidRDefault="005900C5" w:rsidP="00802A70">
      <w:pPr>
        <w:pStyle w:val="Referncias"/>
        <w:spacing w:after="0"/>
        <w:rPr>
          <w:rFonts w:cs="Arial"/>
          <w:noProof/>
          <w:lang w:val="pt-BR"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282E39">
        <w:t xml:space="preserve">WATSON, Isaacson. </w:t>
      </w:r>
      <w:r w:rsidR="00282E39">
        <w:rPr>
          <w:b/>
          <w:bCs/>
        </w:rPr>
        <w:t>Leonardo da Vinci</w:t>
      </w:r>
      <w:r w:rsidR="00282E39">
        <w:t>. 1. ed. Rio de Janeiro: Intrínseca, 2017. 634 p. v. 1. ISBN 978-85-510-0258-2.</w:t>
      </w:r>
      <w:r w:rsidR="000C07FE" w:rsidRPr="000C07FE">
        <w:rPr>
          <w:rFonts w:cs="Arial"/>
          <w:noProof/>
          <w:lang w:val="pt-BR"/>
        </w:rPr>
        <w:t xml:space="preserve"> </w:t>
      </w:r>
    </w:p>
    <w:p w14:paraId="04E9E42A" w14:textId="77777777" w:rsidR="003A2829" w:rsidRDefault="003A2829" w:rsidP="00802A70">
      <w:pPr>
        <w:pStyle w:val="Referncias"/>
        <w:spacing w:after="0"/>
        <w:rPr>
          <w:rFonts w:cs="Arial"/>
          <w:noProof/>
          <w:lang w:val="pt-BR"/>
        </w:rPr>
      </w:pPr>
    </w:p>
    <w:p w14:paraId="27569EFE" w14:textId="77777777" w:rsidR="003A2829" w:rsidRPr="000C07FE" w:rsidRDefault="003A2829" w:rsidP="00802A70">
      <w:pPr>
        <w:pStyle w:val="Referncias"/>
        <w:spacing w:after="0"/>
        <w:rPr>
          <w:rFonts w:cs="Arial"/>
          <w:noProof/>
          <w:lang w:val="pt-BR"/>
        </w:rPr>
      </w:pPr>
    </w:p>
    <w:p w14:paraId="1A75B92D" w14:textId="3D369C03" w:rsidR="003A2829" w:rsidRDefault="003A2829" w:rsidP="000C07FE">
      <w:pPr>
        <w:pStyle w:val="Referncias"/>
        <w:spacing w:after="0"/>
        <w:rPr>
          <w:rFonts w:cs="Arial"/>
          <w:noProof/>
          <w:lang w:val="pt-BR"/>
        </w:rPr>
      </w:pPr>
      <w:r>
        <w:rPr>
          <w:rFonts w:cs="Arial"/>
          <w:noProof/>
          <w:lang w:val="pt-BR"/>
        </w:rPr>
        <w:t>Why some of us dont have a true calling | Emilie Wapnick</w:t>
      </w:r>
    </w:p>
    <w:p w14:paraId="114FDF1C" w14:textId="347C2A76" w:rsidR="000C07FE" w:rsidRPr="000C07FE" w:rsidRDefault="003A2829" w:rsidP="000C07FE">
      <w:pPr>
        <w:pStyle w:val="Referncias"/>
        <w:spacing w:after="0"/>
        <w:rPr>
          <w:rFonts w:cs="Arial"/>
          <w:noProof/>
          <w:lang w:val="pt-BR"/>
        </w:rPr>
      </w:pPr>
      <w:r w:rsidRPr="003A2829">
        <w:rPr>
          <w:rFonts w:cs="Arial"/>
          <w:noProof/>
          <w:lang w:val="pt-BR"/>
        </w:rPr>
        <w:t>https://www.youtube.com/watch?v=4sZdcB6bjI8</w:t>
      </w: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35"/>
      <w:footerReference w:type="default" r:id="rId36"/>
      <w:headerReference w:type="first" r:id="rId37"/>
      <w:footerReference w:type="first" r:id="rId38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8C7D3" w14:textId="77777777" w:rsidR="008B1EAA" w:rsidRDefault="008B1EAA">
      <w:r>
        <w:separator/>
      </w:r>
    </w:p>
    <w:p w14:paraId="1A76D387" w14:textId="77777777" w:rsidR="008B1EAA" w:rsidRDefault="008B1EAA"/>
    <w:p w14:paraId="5B9DAEC5" w14:textId="77777777" w:rsidR="008B1EAA" w:rsidRDefault="008B1EAA"/>
    <w:p w14:paraId="4B469568" w14:textId="77777777" w:rsidR="008B1EAA" w:rsidRDefault="008B1EAA"/>
  </w:endnote>
  <w:endnote w:type="continuationSeparator" w:id="0">
    <w:p w14:paraId="0D25A389" w14:textId="77777777" w:rsidR="008B1EAA" w:rsidRDefault="008B1EAA">
      <w:r>
        <w:continuationSeparator/>
      </w:r>
    </w:p>
    <w:p w14:paraId="77FF66B4" w14:textId="77777777" w:rsidR="008B1EAA" w:rsidRDefault="008B1EAA"/>
    <w:p w14:paraId="1C14007A" w14:textId="77777777" w:rsidR="008B1EAA" w:rsidRDefault="008B1EAA"/>
    <w:p w14:paraId="4663102D" w14:textId="77777777" w:rsidR="008B1EAA" w:rsidRDefault="008B1E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E92F4" w14:textId="77777777" w:rsidR="008B1EAA" w:rsidRDefault="008B1EAA">
      <w:r>
        <w:separator/>
      </w:r>
    </w:p>
    <w:p w14:paraId="58886771" w14:textId="77777777" w:rsidR="008B1EAA" w:rsidRDefault="008B1EAA"/>
    <w:p w14:paraId="03F53ADD" w14:textId="77777777" w:rsidR="008B1EAA" w:rsidRDefault="008B1EAA"/>
    <w:p w14:paraId="71DFD778" w14:textId="77777777" w:rsidR="008B1EAA" w:rsidRDefault="008B1EAA"/>
  </w:footnote>
  <w:footnote w:type="continuationSeparator" w:id="0">
    <w:p w14:paraId="22268210" w14:textId="77777777" w:rsidR="008B1EAA" w:rsidRDefault="008B1EAA">
      <w:r>
        <w:continuationSeparator/>
      </w:r>
    </w:p>
    <w:p w14:paraId="3A5864E6" w14:textId="77777777" w:rsidR="008B1EAA" w:rsidRDefault="008B1EAA"/>
    <w:p w14:paraId="6C239129" w14:textId="77777777" w:rsidR="008B1EAA" w:rsidRDefault="008B1EAA"/>
    <w:p w14:paraId="2B84C848" w14:textId="77777777" w:rsidR="008B1EAA" w:rsidRDefault="008B1E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72C1A312" w:rsidR="00555AE7" w:rsidRDefault="00827369" w:rsidP="008828E4">
    <w:pPr>
      <w:ind w:right="360"/>
    </w:pPr>
    <w:bookmarkStart w:id="4" w:name="_Hlk88724108"/>
    <w:bookmarkStart w:id="5" w:name="_Hlk88724109"/>
    <w:r>
      <w:rPr>
        <w:noProof/>
      </w:rPr>
      <w:drawing>
        <wp:anchor distT="0" distB="0" distL="114300" distR="114300" simplePos="0" relativeHeight="251655680" behindDoc="1" locked="0" layoutInCell="1" allowOverlap="1" wp14:anchorId="0999D8BC" wp14:editId="220A8C4E">
          <wp:simplePos x="0" y="0"/>
          <wp:positionH relativeFrom="column">
            <wp:posOffset>-661035</wp:posOffset>
          </wp:positionH>
          <wp:positionV relativeFrom="paragraph">
            <wp:posOffset>-231140</wp:posOffset>
          </wp:positionV>
          <wp:extent cx="657225" cy="657225"/>
          <wp:effectExtent l="0" t="0" r="0" b="0"/>
          <wp:wrapNone/>
          <wp:docPr id="4" name="Imagem 4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Ícone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8261F" w:rsidRPr="00E8261F">
      <w:rPr>
        <w:noProof/>
      </w:rPr>
      <w:drawing>
        <wp:anchor distT="0" distB="0" distL="114300" distR="114300" simplePos="0" relativeHeight="251654656" behindDoc="0" locked="0" layoutInCell="1" allowOverlap="1" wp14:anchorId="4F317205" wp14:editId="09B5632E">
          <wp:simplePos x="0" y="0"/>
          <wp:positionH relativeFrom="column">
            <wp:posOffset>4749800</wp:posOffset>
          </wp:positionH>
          <wp:positionV relativeFrom="paragraph">
            <wp:posOffset>-364490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5" name="Imagem 5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4"/>
    <w:bookmarkEnd w:id="5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3DB9020C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72432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37B9645E" wp14:editId="10B2FDA3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5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0C2D0" id="Line 1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20F02469" w:rsidR="00555AE7" w:rsidRPr="00E37DB5" w:rsidRDefault="00724327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75B047F" wp14:editId="14872DA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5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E4F227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270647F5" w:rsidR="00555AE7" w:rsidRPr="00E37DB5" w:rsidRDefault="00724327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0D4412E" wp14:editId="4B0F5A4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5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48D47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6C484340" w:rsidR="00555AE7" w:rsidRPr="00E37DB5" w:rsidRDefault="00724327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C11CD91" wp14:editId="7E1AFC26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5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BDF47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VLp078ABAABqAwAADgAAAAAAAAAAAAAAAAAuAgAA&#10;ZHJzL2Uyb0RvYy54bWxQSwECLQAUAAYACAAAACEAzsC349sAAAAGAQAADwAAAAAAAAAAAAAAAAAa&#10;BAAAZHJzL2Rvd25yZXYueG1sUEsFBgAAAAAEAAQA8wAAACIFAAAAAA=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019DAB4E" w:rsidR="00555AE7" w:rsidRDefault="00724327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270BAAA1" wp14:editId="79D87F6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22978" id="Line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072ED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A6C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62AC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2E39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588B"/>
    <w:rsid w:val="00316AC4"/>
    <w:rsid w:val="003170FB"/>
    <w:rsid w:val="00317E2D"/>
    <w:rsid w:val="003204A1"/>
    <w:rsid w:val="003218B5"/>
    <w:rsid w:val="00322649"/>
    <w:rsid w:val="003240A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463DA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7BA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829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C4BE4"/>
    <w:rsid w:val="003C4CB6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7E3"/>
    <w:rsid w:val="00413F19"/>
    <w:rsid w:val="0041630F"/>
    <w:rsid w:val="004172AB"/>
    <w:rsid w:val="004179AE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0165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B29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13E1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136D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327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01C6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2651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2A70"/>
    <w:rsid w:val="00803855"/>
    <w:rsid w:val="00803DBD"/>
    <w:rsid w:val="0080499B"/>
    <w:rsid w:val="00805013"/>
    <w:rsid w:val="008058BF"/>
    <w:rsid w:val="008076BB"/>
    <w:rsid w:val="00812EA6"/>
    <w:rsid w:val="00813183"/>
    <w:rsid w:val="00821789"/>
    <w:rsid w:val="00822341"/>
    <w:rsid w:val="008248DA"/>
    <w:rsid w:val="008257B3"/>
    <w:rsid w:val="00825E7D"/>
    <w:rsid w:val="00826692"/>
    <w:rsid w:val="00827369"/>
    <w:rsid w:val="00827E89"/>
    <w:rsid w:val="008321E6"/>
    <w:rsid w:val="00835D31"/>
    <w:rsid w:val="00836A93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1EAA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43D7"/>
    <w:rsid w:val="009063EA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02C3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6CAE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37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538D"/>
    <w:rsid w:val="00B7605D"/>
    <w:rsid w:val="00B843E5"/>
    <w:rsid w:val="00B847B9"/>
    <w:rsid w:val="00B85BE7"/>
    <w:rsid w:val="00B87609"/>
    <w:rsid w:val="00B90DE3"/>
    <w:rsid w:val="00B914FE"/>
    <w:rsid w:val="00B91FC1"/>
    <w:rsid w:val="00B93CCD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3A1E"/>
    <w:rsid w:val="00BE647E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36C"/>
    <w:rsid w:val="00C32A5E"/>
    <w:rsid w:val="00C34C86"/>
    <w:rsid w:val="00C3517F"/>
    <w:rsid w:val="00C40F32"/>
    <w:rsid w:val="00C44BE7"/>
    <w:rsid w:val="00C4687D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579D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3E1D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D598C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5834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4446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EA9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5E49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5DC8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4EC9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5E6BB0"/>
  <w15:docId w15:val="{A758336E-ABC6-434D-AA8F-50169028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table" w:styleId="TabeladeGradeClara">
    <w:name w:val="Grid Table Light"/>
    <w:basedOn w:val="Tabelanormal"/>
    <w:uiPriority w:val="40"/>
    <w:rsid w:val="00D0579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34" Type="http://schemas.openxmlformats.org/officeDocument/2006/relationships/footer" Target="footer12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4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footer" Target="footer10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footer" Target="footer11.xml"/><Relationship Id="rId37" Type="http://schemas.openxmlformats.org/officeDocument/2006/relationships/header" Target="header15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3.png"/><Relationship Id="rId28" Type="http://schemas.openxmlformats.org/officeDocument/2006/relationships/header" Target="header10.xml"/><Relationship Id="rId36" Type="http://schemas.openxmlformats.org/officeDocument/2006/relationships/footer" Target="footer13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header" Target="header1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389</TotalTime>
  <Pages>14</Pages>
  <Words>1358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GUILHERME CARNEIRO DE OLIVEIRA MARTIN</cp:lastModifiedBy>
  <cp:revision>2</cp:revision>
  <cp:lastPrinted>2009-11-04T00:12:00Z</cp:lastPrinted>
  <dcterms:created xsi:type="dcterms:W3CDTF">2021-11-25T12:33:00Z</dcterms:created>
  <dcterms:modified xsi:type="dcterms:W3CDTF">2021-11-30T12:54:00Z</dcterms:modified>
</cp:coreProperties>
</file>